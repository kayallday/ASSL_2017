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F7C" w:rsidRDefault="008C3BAF">
      <w:pPr>
        <w:pStyle w:val="Subtitle"/>
      </w:pPr>
      <w:r>
        <w:fldChar w:fldCharType="begin"/>
      </w:r>
      <w:r w:rsidR="00186356">
        <w:instrText xml:space="preserve"> PLACEHOLDER </w:instrText>
      </w:r>
      <w:r>
        <w:fldChar w:fldCharType="begin"/>
      </w:r>
      <w:r w:rsidR="00186356">
        <w:instrText xml:space="preserve"> IF </w:instrText>
      </w:r>
      <w:r>
        <w:fldChar w:fldCharType="begin"/>
      </w:r>
      <w:r w:rsidR="00186356">
        <w:instrText xml:space="preserve"> USERPROPERTY Company </w:instrText>
      </w:r>
      <w:r w:rsidR="0066329A">
        <w:fldChar w:fldCharType="separate"/>
      </w:r>
      <w:r w:rsidR="0066329A">
        <w:rPr>
          <w:noProof/>
        </w:rPr>
        <w:instrText>Inexx Web Design</w:instrText>
      </w:r>
      <w:r>
        <w:fldChar w:fldCharType="end"/>
      </w:r>
      <w:r w:rsidR="00186356">
        <w:instrText xml:space="preserve">="" "organization" </w:instrText>
      </w:r>
      <w:r>
        <w:fldChar w:fldCharType="begin"/>
      </w:r>
      <w:r w:rsidR="00186356">
        <w:instrText xml:space="preserve"> USERPROPERTY Company </w:instrText>
      </w:r>
      <w:r>
        <w:fldChar w:fldCharType="separate"/>
      </w:r>
      <w:r w:rsidR="0066329A">
        <w:rPr>
          <w:noProof/>
        </w:rPr>
        <w:instrText>Inexx Web Design</w:instrText>
      </w:r>
      <w:r>
        <w:fldChar w:fldCharType="end"/>
      </w:r>
      <w:r>
        <w:fldChar w:fldCharType="separate"/>
      </w:r>
      <w:r w:rsidR="0066329A">
        <w:rPr>
          <w:noProof/>
        </w:rPr>
        <w:instrText>Inexx Web Design</w:instrText>
      </w:r>
      <w:r>
        <w:fldChar w:fldCharType="end"/>
      </w:r>
      <w:r w:rsidR="00186356">
        <w:instrText xml:space="preserve"> \* MERGEFORMAT</w:instrText>
      </w:r>
      <w:r>
        <w:fldChar w:fldCharType="separate"/>
      </w:r>
      <w:r w:rsidR="0066329A">
        <w:t>Inexx</w:t>
      </w:r>
      <w:r w:rsidR="0066329A">
        <w:rPr>
          <w:noProof/>
        </w:rPr>
        <w:t xml:space="preserve"> Web Design</w:t>
      </w:r>
      <w:r>
        <w:fldChar w:fldCharType="end"/>
      </w:r>
    </w:p>
    <w:sdt>
      <w:sdtPr>
        <w:id w:val="6002688"/>
        <w:placeholder>
          <w:docPart w:val="171FBA573ECE244F8A1E408E7FF3946B"/>
        </w:placeholder>
      </w:sdtPr>
      <w:sdtContent>
        <w:p w:rsidR="009B1F7C" w:rsidRDefault="0066329A">
          <w:pPr>
            <w:pStyle w:val="Title"/>
          </w:pPr>
          <w:proofErr w:type="spellStart"/>
          <w:r>
            <w:t>Remindify</w:t>
          </w:r>
          <w:proofErr w:type="spellEnd"/>
        </w:p>
      </w:sdtContent>
    </w:sdt>
    <w:p w:rsidR="009B1F7C" w:rsidRDefault="0066329A">
      <w:pPr>
        <w:jc w:val="center"/>
      </w:pPr>
      <w:r>
        <w:rPr>
          <w:noProof/>
        </w:rPr>
        <w:drawing>
          <wp:inline distT="0" distB="0" distL="0" distR="0">
            <wp:extent cx="6400800" cy="4000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9 at 10.36.29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rsidR="0066329A" w:rsidRDefault="0066329A">
      <w:pPr>
        <w:jc w:val="center"/>
      </w:pPr>
    </w:p>
    <w:p w:rsidR="0066329A" w:rsidRDefault="0066329A">
      <w:pPr>
        <w:jc w:val="center"/>
      </w:pPr>
    </w:p>
    <w:p w:rsidR="0066329A" w:rsidRDefault="0066329A">
      <w:pPr>
        <w:jc w:val="center"/>
      </w:pPr>
    </w:p>
    <w:p w:rsidR="0066329A" w:rsidRDefault="0066329A">
      <w:pPr>
        <w:jc w:val="center"/>
      </w:pPr>
    </w:p>
    <w:p w:rsidR="009B1F7C" w:rsidRPr="0033575D" w:rsidRDefault="0066329A">
      <w:pPr>
        <w:pStyle w:val="Heading1"/>
        <w:keepNext w:val="0"/>
        <w:keepLines w:val="0"/>
        <w:pageBreakBefore/>
        <w:rPr>
          <w:rStyle w:val="Heading2Char"/>
        </w:rPr>
      </w:pPr>
      <w:sdt>
        <w:sdtPr>
          <w:id w:val="6002713"/>
          <w:placeholder>
            <w:docPart w:val="F72BF0AF79E3454AB1CE7ECF8A2E5768"/>
          </w:placeholder>
        </w:sdtPr>
        <w:sdtEndPr>
          <w:rPr>
            <w:rStyle w:val="Heading2Char"/>
            <w:b/>
            <w:bCs w:val="0"/>
            <w:color w:val="31B6FD" w:themeColor="accent1"/>
            <w:sz w:val="26"/>
            <w:szCs w:val="26"/>
          </w:rPr>
        </w:sdtEndPr>
        <w:sdtContent>
          <w:proofErr w:type="spellStart"/>
          <w:r w:rsidR="007D3561" w:rsidRPr="0033575D">
            <w:rPr>
              <w:rStyle w:val="Heading2Char"/>
            </w:rPr>
            <w:t>Remindify</w:t>
          </w:r>
          <w:proofErr w:type="spellEnd"/>
          <w:r w:rsidR="007D3561" w:rsidRPr="0033575D">
            <w:rPr>
              <w:rStyle w:val="Heading2Char"/>
            </w:rPr>
            <w:t xml:space="preserve"> – App Summary</w:t>
          </w:r>
        </w:sdtContent>
      </w:sdt>
    </w:p>
    <w:sdt>
      <w:sdtPr>
        <w:id w:val="6002714"/>
        <w:placeholder>
          <w:docPart w:val="0E4838760790FC4F886D16E2AA863325"/>
        </w:placeholder>
      </w:sdtPr>
      <w:sdtContent>
        <w:p w:rsidR="0033575D" w:rsidRDefault="007D3561" w:rsidP="007D3561">
          <w:pPr>
            <w:pStyle w:val="BodyText"/>
            <w:spacing w:after="120"/>
          </w:pPr>
          <w:proofErr w:type="spellStart"/>
          <w:r>
            <w:t>Remindify</w:t>
          </w:r>
          <w:proofErr w:type="spellEnd"/>
          <w:r>
            <w:t xml:space="preserve"> is a simple web application that allows users to create a login and store their reminders in a list format. I chose this application because I make many lists and often lose the slips of paper I put them on. </w:t>
          </w:r>
          <w:proofErr w:type="spellStart"/>
          <w:r>
            <w:t>Remindify</w:t>
          </w:r>
          <w:proofErr w:type="spellEnd"/>
          <w:r>
            <w:t xml:space="preserve"> is different in that it has a simple UI and doesn’t ask users to accept irritating notifications or emails. </w:t>
          </w:r>
          <w:r w:rsidR="000F64E0">
            <w:t xml:space="preserve">The user session stores all data into the database and is lightweight and easy. With simple yet relevant features such as a CRUD login with a third </w:t>
          </w:r>
          <w:r w:rsidR="0033575D">
            <w:t xml:space="preserve">party </w:t>
          </w:r>
          <w:proofErr w:type="spellStart"/>
          <w:r w:rsidR="0033575D">
            <w:t>Gravitar</w:t>
          </w:r>
          <w:proofErr w:type="spellEnd"/>
          <w:r w:rsidR="0033575D">
            <w:t xml:space="preserve"> API, and eventually the ability to share reminders with those who need to know about it. </w:t>
          </w:r>
        </w:p>
        <w:p w:rsidR="0033575D" w:rsidRDefault="0033575D" w:rsidP="007D3561">
          <w:pPr>
            <w:pStyle w:val="BodyText"/>
            <w:spacing w:after="120"/>
          </w:pPr>
        </w:p>
        <w:p w:rsidR="0033575D" w:rsidRDefault="0033575D" w:rsidP="0033575D">
          <w:pPr>
            <w:pStyle w:val="Heading2"/>
          </w:pPr>
          <w:r>
            <w:t>What is Flask?</w:t>
          </w:r>
        </w:p>
        <w:p w:rsidR="009B1F7C" w:rsidRPr="0033575D" w:rsidRDefault="0033575D" w:rsidP="0033575D">
          <w:r>
            <w:t xml:space="preserve">A python based micro framework to put it </w:t>
          </w:r>
          <w:r>
            <w:rPr>
              <w:i/>
            </w:rPr>
            <w:t>very</w:t>
          </w:r>
          <w:r>
            <w:t xml:space="preserve"> simply. </w:t>
          </w:r>
          <w:r>
            <w:rPr>
              <w:i/>
            </w:rPr>
            <w:t xml:space="preserve">But, wait…what is a micro framework? </w:t>
          </w:r>
          <w:r>
            <w:t>Flask is considered a micro framework because it doesn’t require any libraries or tools, has no database abstraction layer, no form validation, or any components with third-party libraries providing common functions. With that being said, Flask does support extensions that can provide application features when implemented in Flask itself. These extensions are very f</w:t>
          </w:r>
          <w:r w:rsidR="00221D7E">
            <w:t>requently updated. Last but certainly not least, Flask supports secure cookies (client side sessions</w:t>
          </w:r>
          <w:proofErr w:type="gramStart"/>
          <w:r w:rsidR="00221D7E">
            <w:t>) which</w:t>
          </w:r>
          <w:proofErr w:type="gramEnd"/>
          <w:r w:rsidR="00221D7E">
            <w:t xml:space="preserve"> is fantastic because that is exactly what I need to create this app. </w:t>
          </w:r>
        </w:p>
        <w:bookmarkStart w:id="0" w:name="_GoBack" w:displacedByCustomXml="next"/>
        <w:bookmarkEnd w:id="0" w:displacedByCustomXml="next"/>
      </w:sdtContent>
    </w:sdt>
    <w:sdt>
      <w:sdtPr>
        <w:id w:val="6002722"/>
        <w:placeholder>
          <w:docPart w:val="DF9EC4568E95684BB200727B1D41A613"/>
        </w:placeholder>
      </w:sdtPr>
      <w:sdtEndPr>
        <w:rPr>
          <w:rStyle w:val="Heading2Char"/>
          <w:b/>
          <w:bCs w:val="0"/>
          <w:color w:val="31B6FD" w:themeColor="accent1"/>
          <w:sz w:val="26"/>
          <w:szCs w:val="26"/>
        </w:rPr>
      </w:sdtEndPr>
      <w:sdtContent>
        <w:p w:rsidR="009B1F7C" w:rsidRPr="0033575D" w:rsidRDefault="006873FC">
          <w:pPr>
            <w:pStyle w:val="Heading1"/>
            <w:rPr>
              <w:rStyle w:val="Heading2Char"/>
            </w:rPr>
          </w:pPr>
          <w:r w:rsidRPr="0033575D">
            <w:rPr>
              <w:rStyle w:val="Heading2Char"/>
            </w:rPr>
            <w:t>Schedule</w:t>
          </w:r>
        </w:p>
      </w:sdtContent>
    </w:sdt>
    <w:sdt>
      <w:sdtPr>
        <w:id w:val="6002725"/>
        <w:placeholder>
          <w:docPart w:val="D16D46B74A12E04F9E87FFCF2EE4044D"/>
        </w:placeholder>
        <w:showingPlcHdr/>
      </w:sdtPr>
      <w:sdtContent>
        <w:p w:rsidR="009B1F7C" w:rsidRDefault="00186356">
          <w:pPr>
            <w:pStyle w:val="BodyText"/>
          </w:pPr>
          <w:r>
            <w:t>Sed eleifend interdum pede. Mauris tincidunt, augue in egestas rutrum, arcu quam vestibulum diam, a condimentum magna pede mollis neque. Ut dictum leo eu purus. Quisque ante magna, volutpat non, tincidunt ac, gravida nec, pede.</w:t>
          </w:r>
        </w:p>
      </w:sdtContent>
    </w:sdt>
    <w:tbl>
      <w:tblPr>
        <w:tblStyle w:val="FinancialTable"/>
        <w:tblW w:w="0" w:type="auto"/>
        <w:tblLook w:val="04E0" w:firstRow="1" w:lastRow="1" w:firstColumn="1" w:lastColumn="0" w:noHBand="0" w:noVBand="1"/>
      </w:tblPr>
      <w:tblGrid>
        <w:gridCol w:w="3080"/>
        <w:gridCol w:w="4110"/>
        <w:gridCol w:w="2449"/>
      </w:tblGrid>
      <w:tr w:rsidR="006873FC" w:rsidTr="006873FC">
        <w:trPr>
          <w:cnfStyle w:val="100000000000" w:firstRow="1" w:lastRow="0" w:firstColumn="0" w:lastColumn="0" w:oddVBand="0" w:evenVBand="0" w:oddHBand="0" w:evenHBand="0" w:firstRowFirstColumn="0" w:firstRowLastColumn="0" w:lastRowFirstColumn="0" w:lastRowLastColumn="0"/>
          <w:trHeight w:val="441"/>
        </w:trPr>
        <w:sdt>
          <w:sdtPr>
            <w:id w:val="6002729"/>
            <w:placeholder>
              <w:docPart w:val="59802986DB6F814A91B41E98A0B43A0C"/>
            </w:placeholder>
            <w:text/>
          </w:sdtPr>
          <w:sdtContent>
            <w:tc>
              <w:tcPr>
                <w:tcW w:w="3080" w:type="dxa"/>
                <w:vAlign w:val="center"/>
              </w:tcPr>
              <w:p w:rsidR="00D33BCE" w:rsidRDefault="002239B3" w:rsidP="002239B3">
                <w:pPr>
                  <w:pStyle w:val="TableHeading-Left"/>
                </w:pPr>
                <w:r>
                  <w:t>Week 1</w:t>
                </w:r>
              </w:p>
            </w:tc>
          </w:sdtContent>
        </w:sdt>
        <w:sdt>
          <w:sdtPr>
            <w:id w:val="6002731"/>
            <w:placeholder>
              <w:docPart w:val="D246087A6020774DB4340712167F128B"/>
            </w:placeholder>
            <w:showingPlcHdr/>
            <w:text/>
          </w:sdtPr>
          <w:sdtContent>
            <w:tc>
              <w:tcPr>
                <w:tcW w:w="4110" w:type="dxa"/>
                <w:vAlign w:val="center"/>
              </w:tcPr>
              <w:p w:rsidR="00D33BCE" w:rsidRDefault="002239B3" w:rsidP="002239B3">
                <w:pPr>
                  <w:pStyle w:val="TableHeading-Center"/>
                </w:pPr>
                <w:r>
                  <w:t>Dolor Sit Amet</w:t>
                </w:r>
              </w:p>
            </w:tc>
          </w:sdtContent>
        </w:sdt>
        <w:sdt>
          <w:sdtPr>
            <w:id w:val="6002750"/>
            <w:placeholder>
              <w:docPart w:val="36DD6C0BCC03AB4DB77D30F4739BDFB8"/>
            </w:placeholder>
            <w:text/>
          </w:sdtPr>
          <w:sdtContent>
            <w:tc>
              <w:tcPr>
                <w:tcW w:w="2449" w:type="dxa"/>
                <w:vAlign w:val="center"/>
              </w:tcPr>
              <w:p w:rsidR="00D33BCE" w:rsidRDefault="00D33BCE" w:rsidP="00D33BCE">
                <w:pPr>
                  <w:pStyle w:val="TableHeading-Center"/>
                </w:pPr>
                <w:r>
                  <w:t>Version</w:t>
                </w:r>
              </w:p>
            </w:tc>
          </w:sdtContent>
        </w:sdt>
      </w:tr>
      <w:tr w:rsidR="006873FC" w:rsidTr="006873FC">
        <w:trPr>
          <w:trHeight w:val="471"/>
        </w:trPr>
        <w:sdt>
          <w:sdtPr>
            <w:id w:val="6002755"/>
            <w:placeholder>
              <w:docPart w:val="1BB05102C3306744A0C3BB1910F687D1"/>
            </w:placeholder>
            <w:text/>
          </w:sdtPr>
          <w:sdtContent>
            <w:tc>
              <w:tcPr>
                <w:tcW w:w="3080" w:type="dxa"/>
                <w:vAlign w:val="center"/>
              </w:tcPr>
              <w:p w:rsidR="00D33BCE" w:rsidRDefault="00D33BCE" w:rsidP="00D33BCE">
                <w:pPr>
                  <w:pStyle w:val="TableText-Left"/>
                </w:pPr>
                <w:r>
                  <w:t>Week 1</w:t>
                </w:r>
              </w:p>
            </w:tc>
          </w:sdtContent>
        </w:sdt>
        <w:tc>
          <w:tcPr>
            <w:tcW w:w="4110" w:type="dxa"/>
            <w:vAlign w:val="center"/>
          </w:tcPr>
          <w:p w:rsidR="00D33BCE" w:rsidRDefault="00D33BCE">
            <w:pPr>
              <w:pStyle w:val="TableText-Decimal"/>
            </w:pPr>
            <w:r>
              <w:t xml:space="preserve">Mapping out </w:t>
            </w:r>
            <w:proofErr w:type="spellStart"/>
            <w:r>
              <w:t>dev</w:t>
            </w:r>
            <w:proofErr w:type="spellEnd"/>
            <w:r>
              <w:t xml:space="preserve"> plan.</w:t>
            </w:r>
          </w:p>
        </w:tc>
        <w:tc>
          <w:tcPr>
            <w:tcW w:w="2449" w:type="dxa"/>
            <w:vAlign w:val="center"/>
          </w:tcPr>
          <w:p w:rsidR="00D33BCE" w:rsidRDefault="00D33BCE">
            <w:pPr>
              <w:pStyle w:val="TableText-Decimal"/>
            </w:pPr>
            <w:proofErr w:type="gramStart"/>
            <w:r>
              <w:t>v</w:t>
            </w:r>
            <w:proofErr w:type="gramEnd"/>
            <w:r>
              <w:t>.0.0</w:t>
            </w:r>
          </w:p>
        </w:tc>
      </w:tr>
      <w:tr w:rsidR="006873FC" w:rsidTr="006873FC">
        <w:trPr>
          <w:cnfStyle w:val="000000010000" w:firstRow="0" w:lastRow="0" w:firstColumn="0" w:lastColumn="0" w:oddVBand="0" w:evenVBand="0" w:oddHBand="0" w:evenHBand="1" w:firstRowFirstColumn="0" w:firstRowLastColumn="0" w:lastRowFirstColumn="0" w:lastRowLastColumn="0"/>
          <w:trHeight w:val="441"/>
        </w:trPr>
        <w:sdt>
          <w:sdtPr>
            <w:id w:val="3192532"/>
            <w:placeholder>
              <w:docPart w:val="DF88E1E2B8DA6B499FB299DA42A19A12"/>
            </w:placeholder>
            <w:text/>
          </w:sdtPr>
          <w:sdtContent>
            <w:tc>
              <w:tcPr>
                <w:tcW w:w="3080" w:type="dxa"/>
                <w:vAlign w:val="center"/>
              </w:tcPr>
              <w:p w:rsidR="00D33BCE" w:rsidRDefault="00D33BCE" w:rsidP="00D33BCE">
                <w:pPr>
                  <w:pStyle w:val="TableText-Left"/>
                </w:pPr>
                <w:r>
                  <w:t xml:space="preserve"> </w:t>
                </w:r>
              </w:p>
            </w:tc>
          </w:sdtContent>
        </w:sdt>
        <w:tc>
          <w:tcPr>
            <w:tcW w:w="4110" w:type="dxa"/>
            <w:vAlign w:val="center"/>
          </w:tcPr>
          <w:p w:rsidR="00D33BCE" w:rsidRPr="007C24A4" w:rsidRDefault="00D33BCE">
            <w:pPr>
              <w:pStyle w:val="TableText-Decimal"/>
              <w:rPr>
                <w:color w:val="FFFFFF" w:themeColor="background1"/>
              </w:rPr>
            </w:pPr>
            <w:r w:rsidRPr="007C24A4">
              <w:rPr>
                <w:color w:val="FFFFFF" w:themeColor="background1"/>
              </w:rPr>
              <w:t>Mapping basic structure.</w:t>
            </w:r>
          </w:p>
        </w:tc>
        <w:tc>
          <w:tcPr>
            <w:tcW w:w="2449" w:type="dxa"/>
            <w:vAlign w:val="center"/>
          </w:tcPr>
          <w:p w:rsidR="00D33BCE" w:rsidRDefault="00D33BCE">
            <w:pPr>
              <w:pStyle w:val="TableText-Decimal"/>
            </w:pPr>
            <w:proofErr w:type="gramStart"/>
            <w:r>
              <w:t>v</w:t>
            </w:r>
            <w:proofErr w:type="gramEnd"/>
            <w:r>
              <w:t>.0.0</w:t>
            </w:r>
          </w:p>
        </w:tc>
      </w:tr>
      <w:tr w:rsidR="006873FC" w:rsidTr="006873FC">
        <w:trPr>
          <w:trHeight w:val="471"/>
        </w:trPr>
        <w:sdt>
          <w:sdtPr>
            <w:id w:val="3192534"/>
            <w:placeholder>
              <w:docPart w:val="2C4CD6943410864493DBDB4C42A57DA0"/>
            </w:placeholder>
            <w:text/>
          </w:sdtPr>
          <w:sdtContent>
            <w:tc>
              <w:tcPr>
                <w:tcW w:w="3080" w:type="dxa"/>
                <w:vAlign w:val="center"/>
              </w:tcPr>
              <w:p w:rsidR="00D33BCE" w:rsidRDefault="00D33BCE" w:rsidP="00D33BCE">
                <w:pPr>
                  <w:pStyle w:val="TableText-Left"/>
                </w:pPr>
                <w:r>
                  <w:t>Week 2</w:t>
                </w:r>
              </w:p>
            </w:tc>
          </w:sdtContent>
        </w:sdt>
        <w:tc>
          <w:tcPr>
            <w:tcW w:w="4110" w:type="dxa"/>
            <w:vAlign w:val="center"/>
          </w:tcPr>
          <w:p w:rsidR="00D33BCE" w:rsidRDefault="007C24A4">
            <w:pPr>
              <w:pStyle w:val="TableText-Decimal"/>
            </w:pPr>
            <w:proofErr w:type="spellStart"/>
            <w:r>
              <w:t>Gravitar</w:t>
            </w:r>
            <w:proofErr w:type="spellEnd"/>
            <w:r>
              <w:t xml:space="preserve"> </w:t>
            </w:r>
            <w:r w:rsidR="00D33BCE">
              <w:t>Login</w:t>
            </w:r>
          </w:p>
        </w:tc>
        <w:tc>
          <w:tcPr>
            <w:tcW w:w="2449" w:type="dxa"/>
            <w:vAlign w:val="center"/>
          </w:tcPr>
          <w:p w:rsidR="00D33BCE" w:rsidRDefault="00D33BCE">
            <w:pPr>
              <w:pStyle w:val="TableText-Decimal"/>
            </w:pPr>
            <w:proofErr w:type="gramStart"/>
            <w:r>
              <w:t>v</w:t>
            </w:r>
            <w:proofErr w:type="gramEnd"/>
            <w:r>
              <w:t>.0.1</w:t>
            </w:r>
          </w:p>
        </w:tc>
      </w:tr>
      <w:tr w:rsidR="006873FC" w:rsidTr="006873FC">
        <w:trPr>
          <w:cnfStyle w:val="000000010000" w:firstRow="0" w:lastRow="0" w:firstColumn="0" w:lastColumn="0" w:oddVBand="0" w:evenVBand="0" w:oddHBand="0" w:evenHBand="1" w:firstRowFirstColumn="0" w:firstRowLastColumn="0" w:lastRowFirstColumn="0" w:lastRowLastColumn="0"/>
          <w:trHeight w:val="441"/>
        </w:trPr>
        <w:sdt>
          <w:sdtPr>
            <w:id w:val="3192536"/>
            <w:placeholder>
              <w:docPart w:val="93B0F8513E2FF04F807F9F23B045A02B"/>
            </w:placeholder>
            <w:text/>
          </w:sdtPr>
          <w:sdtContent>
            <w:tc>
              <w:tcPr>
                <w:tcW w:w="3080" w:type="dxa"/>
                <w:vAlign w:val="center"/>
              </w:tcPr>
              <w:p w:rsidR="00D33BCE" w:rsidRDefault="00D33BCE" w:rsidP="00D33BCE">
                <w:pPr>
                  <w:pStyle w:val="TableText-Left"/>
                </w:pPr>
                <w:r>
                  <w:t xml:space="preserve"> </w:t>
                </w:r>
              </w:p>
            </w:tc>
          </w:sdtContent>
        </w:sdt>
        <w:tc>
          <w:tcPr>
            <w:tcW w:w="4110" w:type="dxa"/>
            <w:vAlign w:val="center"/>
          </w:tcPr>
          <w:p w:rsidR="00D33BCE" w:rsidRPr="007C24A4" w:rsidRDefault="00BD799E">
            <w:pPr>
              <w:pStyle w:val="TableText-Decimal"/>
              <w:rPr>
                <w:color w:val="FFFFFF" w:themeColor="background1"/>
              </w:rPr>
            </w:pPr>
            <w:r w:rsidRPr="007C24A4">
              <w:rPr>
                <w:color w:val="FFFFFF" w:themeColor="background1"/>
              </w:rPr>
              <w:t>Create a reminder</w:t>
            </w:r>
          </w:p>
        </w:tc>
        <w:tc>
          <w:tcPr>
            <w:tcW w:w="2449" w:type="dxa"/>
            <w:vAlign w:val="center"/>
          </w:tcPr>
          <w:p w:rsidR="00D33BCE" w:rsidRDefault="00D33BCE">
            <w:pPr>
              <w:pStyle w:val="TableText-Decimal"/>
            </w:pPr>
            <w:proofErr w:type="gramStart"/>
            <w:r>
              <w:t>v</w:t>
            </w:r>
            <w:proofErr w:type="gramEnd"/>
            <w:r>
              <w:t>.0.1</w:t>
            </w:r>
          </w:p>
        </w:tc>
      </w:tr>
      <w:tr w:rsidR="006873FC" w:rsidTr="006873FC">
        <w:trPr>
          <w:trHeight w:val="441"/>
        </w:trPr>
        <w:sdt>
          <w:sdtPr>
            <w:id w:val="3192538"/>
            <w:placeholder>
              <w:docPart w:val="27BC1BB86B9E4D4DB2D9573F3D481444"/>
            </w:placeholder>
            <w:text/>
          </w:sdtPr>
          <w:sdtContent>
            <w:tc>
              <w:tcPr>
                <w:tcW w:w="3080" w:type="dxa"/>
                <w:vAlign w:val="center"/>
              </w:tcPr>
              <w:p w:rsidR="00D33BCE" w:rsidRDefault="00D33BCE" w:rsidP="00D33BCE">
                <w:pPr>
                  <w:pStyle w:val="TableText-Left"/>
                </w:pPr>
                <w:r>
                  <w:t>Week 3</w:t>
                </w:r>
              </w:p>
            </w:tc>
          </w:sdtContent>
        </w:sdt>
        <w:tc>
          <w:tcPr>
            <w:tcW w:w="4110" w:type="dxa"/>
            <w:vAlign w:val="center"/>
          </w:tcPr>
          <w:p w:rsidR="00D33BCE" w:rsidRDefault="007C24A4" w:rsidP="000F64E0">
            <w:pPr>
              <w:pStyle w:val="TableText-Decimal"/>
            </w:pPr>
            <w:r>
              <w:t>Edit Reminders</w:t>
            </w:r>
          </w:p>
        </w:tc>
        <w:tc>
          <w:tcPr>
            <w:tcW w:w="2449" w:type="dxa"/>
            <w:vAlign w:val="center"/>
          </w:tcPr>
          <w:p w:rsidR="00D33BCE" w:rsidRDefault="00D33BCE">
            <w:pPr>
              <w:pStyle w:val="TableText-Decimal"/>
            </w:pPr>
            <w:proofErr w:type="gramStart"/>
            <w:r>
              <w:t>v</w:t>
            </w:r>
            <w:proofErr w:type="gramEnd"/>
            <w:r>
              <w:t>.0.2</w:t>
            </w:r>
          </w:p>
        </w:tc>
      </w:tr>
      <w:tr w:rsidR="006873FC" w:rsidTr="006873FC">
        <w:trPr>
          <w:cnfStyle w:val="000000010000" w:firstRow="0" w:lastRow="0" w:firstColumn="0" w:lastColumn="0" w:oddVBand="0" w:evenVBand="0" w:oddHBand="0" w:evenHBand="1" w:firstRowFirstColumn="0" w:firstRowLastColumn="0" w:lastRowFirstColumn="0" w:lastRowLastColumn="0"/>
          <w:trHeight w:val="471"/>
        </w:trPr>
        <w:sdt>
          <w:sdtPr>
            <w:id w:val="3192540"/>
            <w:placeholder>
              <w:docPart w:val="A50A64931B7FE645B4BD97EE9855AB0D"/>
            </w:placeholder>
            <w:text/>
          </w:sdtPr>
          <w:sdtContent>
            <w:tc>
              <w:tcPr>
                <w:tcW w:w="3080" w:type="dxa"/>
                <w:vAlign w:val="center"/>
              </w:tcPr>
              <w:p w:rsidR="00D33BCE" w:rsidRDefault="00D33BCE" w:rsidP="00D33BCE">
                <w:pPr>
                  <w:pStyle w:val="TableText-Left"/>
                </w:pPr>
                <w:r>
                  <w:t xml:space="preserve"> </w:t>
                </w:r>
              </w:p>
            </w:tc>
          </w:sdtContent>
        </w:sdt>
        <w:tc>
          <w:tcPr>
            <w:tcW w:w="4110" w:type="dxa"/>
            <w:vAlign w:val="center"/>
          </w:tcPr>
          <w:p w:rsidR="00D33BCE" w:rsidRPr="007C24A4" w:rsidRDefault="007C24A4" w:rsidP="007C24A4">
            <w:pPr>
              <w:pStyle w:val="TableText-Decimal"/>
              <w:rPr>
                <w:color w:val="FFFFFF" w:themeColor="background1"/>
              </w:rPr>
            </w:pPr>
            <w:r w:rsidRPr="007C24A4">
              <w:rPr>
                <w:color w:val="FFFFFF" w:themeColor="background1"/>
              </w:rPr>
              <w:t>Stored Reminders</w:t>
            </w:r>
          </w:p>
        </w:tc>
        <w:tc>
          <w:tcPr>
            <w:tcW w:w="2449" w:type="dxa"/>
            <w:vAlign w:val="center"/>
          </w:tcPr>
          <w:p w:rsidR="00D33BCE" w:rsidRDefault="00D33BCE">
            <w:pPr>
              <w:pStyle w:val="TableText-Decimal"/>
            </w:pPr>
            <w:proofErr w:type="gramStart"/>
            <w:r>
              <w:t>v</w:t>
            </w:r>
            <w:proofErr w:type="gramEnd"/>
            <w:r>
              <w:t>.0.2</w:t>
            </w:r>
          </w:p>
        </w:tc>
      </w:tr>
      <w:tr w:rsidR="006873FC" w:rsidTr="006873FC">
        <w:trPr>
          <w:trHeight w:val="441"/>
        </w:trPr>
        <w:sdt>
          <w:sdtPr>
            <w:id w:val="3192542"/>
            <w:placeholder>
              <w:docPart w:val="E6F31D49DD109D48BB7699896A561390"/>
            </w:placeholder>
            <w:text/>
          </w:sdtPr>
          <w:sdtContent>
            <w:tc>
              <w:tcPr>
                <w:tcW w:w="3080" w:type="dxa"/>
                <w:vAlign w:val="center"/>
              </w:tcPr>
              <w:p w:rsidR="00D33BCE" w:rsidRDefault="00D33BCE" w:rsidP="00D33BCE">
                <w:pPr>
                  <w:pStyle w:val="TableText-Left"/>
                </w:pPr>
                <w:r>
                  <w:t xml:space="preserve"> </w:t>
                </w:r>
                <w:r w:rsidR="006873FC">
                  <w:t>Week 4</w:t>
                </w:r>
              </w:p>
            </w:tc>
          </w:sdtContent>
        </w:sdt>
        <w:tc>
          <w:tcPr>
            <w:tcW w:w="4110" w:type="dxa"/>
            <w:vAlign w:val="center"/>
          </w:tcPr>
          <w:p w:rsidR="006873FC" w:rsidRDefault="000F64E0">
            <w:pPr>
              <w:pStyle w:val="TableText-Decimal"/>
            </w:pPr>
            <w:r>
              <w:t>Delete Reminders</w:t>
            </w:r>
          </w:p>
        </w:tc>
        <w:tc>
          <w:tcPr>
            <w:tcW w:w="2449" w:type="dxa"/>
            <w:vAlign w:val="center"/>
          </w:tcPr>
          <w:p w:rsidR="006873FC" w:rsidRDefault="00D33BCE">
            <w:pPr>
              <w:pStyle w:val="TableText-Decimal"/>
            </w:pPr>
            <w:proofErr w:type="gramStart"/>
            <w:r>
              <w:t>v</w:t>
            </w:r>
            <w:proofErr w:type="gramEnd"/>
            <w:r>
              <w:t>.0.3</w:t>
            </w:r>
          </w:p>
        </w:tc>
      </w:tr>
      <w:tr w:rsidR="006873FC" w:rsidTr="006873FC">
        <w:trPr>
          <w:cnfStyle w:val="000000010000" w:firstRow="0" w:lastRow="0" w:firstColumn="0" w:lastColumn="0" w:oddVBand="0" w:evenVBand="0" w:oddHBand="0" w:evenHBand="1" w:firstRowFirstColumn="0" w:firstRowLastColumn="0" w:lastRowFirstColumn="0" w:lastRowLastColumn="0"/>
          <w:trHeight w:val="441"/>
        </w:trPr>
        <w:tc>
          <w:tcPr>
            <w:tcW w:w="3080" w:type="dxa"/>
            <w:vAlign w:val="center"/>
          </w:tcPr>
          <w:p w:rsidR="00D33BCE" w:rsidRDefault="006873FC">
            <w:pPr>
              <w:pStyle w:val="TableText-Right"/>
              <w:rPr>
                <w:color w:val="FFFFFF" w:themeColor="background1"/>
              </w:rPr>
            </w:pPr>
            <w:r>
              <w:rPr>
                <w:color w:val="FFFFFF" w:themeColor="background1"/>
              </w:rPr>
              <w:t xml:space="preserve"> </w:t>
            </w:r>
          </w:p>
        </w:tc>
        <w:tc>
          <w:tcPr>
            <w:tcW w:w="4110" w:type="dxa"/>
            <w:vAlign w:val="center"/>
          </w:tcPr>
          <w:p w:rsidR="00D33BCE" w:rsidRDefault="006873FC">
            <w:pPr>
              <w:pStyle w:val="TableText-Decimal"/>
              <w:rPr>
                <w:color w:val="FFFFFF" w:themeColor="background1"/>
              </w:rPr>
            </w:pPr>
            <w:r>
              <w:rPr>
                <w:color w:val="FFFFFF" w:themeColor="background1"/>
              </w:rPr>
              <w:t xml:space="preserve"> </w:t>
            </w:r>
            <w:r w:rsidR="007C24A4">
              <w:rPr>
                <w:color w:val="FFFFFF" w:themeColor="background1"/>
              </w:rPr>
              <w:t>Share Your Reminder</w:t>
            </w:r>
          </w:p>
        </w:tc>
        <w:tc>
          <w:tcPr>
            <w:tcW w:w="2449" w:type="dxa"/>
            <w:vAlign w:val="center"/>
          </w:tcPr>
          <w:p w:rsidR="00D33BCE" w:rsidRDefault="006873FC">
            <w:pPr>
              <w:pStyle w:val="TableText-Decimal"/>
              <w:rPr>
                <w:color w:val="FFFFFF" w:themeColor="background1"/>
              </w:rPr>
            </w:pPr>
            <w:proofErr w:type="gramStart"/>
            <w:r>
              <w:rPr>
                <w:color w:val="FFFFFF" w:themeColor="background1"/>
              </w:rPr>
              <w:t>v</w:t>
            </w:r>
            <w:proofErr w:type="gramEnd"/>
            <w:r>
              <w:rPr>
                <w:color w:val="FFFFFF" w:themeColor="background1"/>
              </w:rPr>
              <w:t>.0.3</w:t>
            </w:r>
          </w:p>
        </w:tc>
      </w:tr>
      <w:tr w:rsidR="006873FC" w:rsidTr="006873FC">
        <w:trPr>
          <w:trHeight w:val="441"/>
        </w:trPr>
        <w:tc>
          <w:tcPr>
            <w:tcW w:w="3080" w:type="dxa"/>
            <w:vAlign w:val="center"/>
          </w:tcPr>
          <w:p w:rsidR="006873FC" w:rsidRDefault="006873FC">
            <w:pPr>
              <w:pStyle w:val="TableText-Right"/>
              <w:rPr>
                <w:color w:val="FFFFFF" w:themeColor="background1"/>
              </w:rPr>
            </w:pPr>
          </w:p>
        </w:tc>
        <w:tc>
          <w:tcPr>
            <w:tcW w:w="4110" w:type="dxa"/>
            <w:vAlign w:val="center"/>
          </w:tcPr>
          <w:p w:rsidR="006873FC" w:rsidRDefault="006873FC">
            <w:pPr>
              <w:pStyle w:val="TableText-Decimal"/>
              <w:rPr>
                <w:color w:val="FFFFFF" w:themeColor="background1"/>
              </w:rPr>
            </w:pPr>
          </w:p>
        </w:tc>
        <w:tc>
          <w:tcPr>
            <w:tcW w:w="2449" w:type="dxa"/>
            <w:vAlign w:val="center"/>
          </w:tcPr>
          <w:p w:rsidR="006873FC" w:rsidRDefault="006873FC">
            <w:pPr>
              <w:pStyle w:val="TableText-Decimal"/>
              <w:rPr>
                <w:color w:val="FFFFFF" w:themeColor="background1"/>
              </w:rPr>
            </w:pPr>
          </w:p>
        </w:tc>
      </w:tr>
      <w:tr w:rsidR="002239B3" w:rsidTr="006873FC">
        <w:trPr>
          <w:cnfStyle w:val="010000000000" w:firstRow="0" w:lastRow="1" w:firstColumn="0" w:lastColumn="0" w:oddVBand="0" w:evenVBand="0" w:oddHBand="0" w:evenHBand="0" w:firstRowFirstColumn="0" w:firstRowLastColumn="0" w:lastRowFirstColumn="0" w:lastRowLastColumn="0"/>
          <w:trHeight w:val="441"/>
        </w:trPr>
        <w:tc>
          <w:tcPr>
            <w:tcW w:w="3080" w:type="dxa"/>
            <w:vAlign w:val="center"/>
          </w:tcPr>
          <w:p w:rsidR="002239B3" w:rsidRDefault="002239B3" w:rsidP="002239B3">
            <w:pPr>
              <w:pStyle w:val="TableText-Right"/>
              <w:jc w:val="left"/>
              <w:rPr>
                <w:color w:val="FFFFFF" w:themeColor="background1"/>
              </w:rPr>
            </w:pPr>
          </w:p>
        </w:tc>
        <w:tc>
          <w:tcPr>
            <w:tcW w:w="4110" w:type="dxa"/>
            <w:vAlign w:val="center"/>
          </w:tcPr>
          <w:p w:rsidR="002239B3" w:rsidRDefault="002239B3">
            <w:pPr>
              <w:pStyle w:val="TableText-Decimal"/>
              <w:rPr>
                <w:color w:val="FFFFFF" w:themeColor="background1"/>
              </w:rPr>
            </w:pPr>
          </w:p>
        </w:tc>
        <w:tc>
          <w:tcPr>
            <w:tcW w:w="2449" w:type="dxa"/>
            <w:vAlign w:val="center"/>
          </w:tcPr>
          <w:p w:rsidR="002239B3" w:rsidRDefault="002239B3">
            <w:pPr>
              <w:pStyle w:val="TableText-Decimal"/>
              <w:rPr>
                <w:color w:val="FFFFFF" w:themeColor="background1"/>
              </w:rPr>
            </w:pPr>
          </w:p>
        </w:tc>
      </w:tr>
    </w:tbl>
    <w:p w:rsidR="009B1F7C" w:rsidRDefault="009B1F7C"/>
    <w:p w:rsidR="002239B3" w:rsidRDefault="002239B3"/>
    <w:p w:rsidR="002239B3" w:rsidRDefault="002239B3"/>
    <w:p w:rsidR="002239B3" w:rsidRDefault="002239B3"/>
    <w:p w:rsidR="002239B3" w:rsidRDefault="002239B3"/>
    <w:p w:rsidR="002239B3" w:rsidRDefault="002239B3"/>
    <w:p w:rsidR="002239B3" w:rsidRDefault="002239B3"/>
    <w:p w:rsidR="002239B3" w:rsidRDefault="002239B3"/>
    <w:p w:rsidR="002239B3" w:rsidRDefault="002239B3"/>
    <w:tbl>
      <w:tblPr>
        <w:tblStyle w:val="FinancialTable"/>
        <w:tblW w:w="0" w:type="auto"/>
        <w:shd w:val="clear" w:color="auto" w:fill="00CCFF"/>
        <w:tblLook w:val="04E0" w:firstRow="1" w:lastRow="1" w:firstColumn="1" w:lastColumn="0" w:noHBand="0" w:noVBand="1"/>
      </w:tblPr>
      <w:tblGrid>
        <w:gridCol w:w="3080"/>
        <w:gridCol w:w="6478"/>
      </w:tblGrid>
      <w:tr w:rsidR="007C24A4" w:rsidTr="00C83197">
        <w:trPr>
          <w:cnfStyle w:val="100000000000" w:firstRow="1" w:lastRow="0" w:firstColumn="0" w:lastColumn="0" w:oddVBand="0" w:evenVBand="0" w:oddHBand="0" w:evenHBand="0" w:firstRowFirstColumn="0" w:firstRowLastColumn="0" w:lastRowFirstColumn="0" w:lastRowLastColumn="0"/>
          <w:trHeight w:val="441"/>
        </w:trPr>
        <w:sdt>
          <w:sdtPr>
            <w:rPr>
              <w:b/>
            </w:rPr>
            <w:id w:val="-140586926"/>
            <w:placeholder>
              <w:docPart w:val="D82706433AFA68499066DBB0C4867444"/>
            </w:placeholder>
            <w:text/>
          </w:sdtPr>
          <w:sdtContent>
            <w:tc>
              <w:tcPr>
                <w:tcW w:w="3080" w:type="dxa"/>
                <w:shd w:val="clear" w:color="auto" w:fill="00CCFF"/>
                <w:vAlign w:val="center"/>
              </w:tcPr>
              <w:p w:rsidR="007C24A4" w:rsidRPr="00C83197" w:rsidRDefault="007C24A4" w:rsidP="002239B3">
                <w:pPr>
                  <w:pStyle w:val="TableHeading-Left"/>
                  <w:rPr>
                    <w:b/>
                  </w:rPr>
                </w:pPr>
                <w:r w:rsidRPr="00C83197">
                  <w:rPr>
                    <w:b/>
                  </w:rPr>
                  <w:t>Progress Schedule Week 1</w:t>
                </w:r>
              </w:p>
            </w:tc>
          </w:sdtContent>
        </w:sdt>
        <w:sdt>
          <w:sdtPr>
            <w:rPr>
              <w:b/>
            </w:rPr>
            <w:id w:val="1201821262"/>
            <w:placeholder>
              <w:docPart w:val="8DF1A5665EF52C47BF5C487D4B171C4D"/>
            </w:placeholder>
            <w:text/>
          </w:sdtPr>
          <w:sdtContent>
            <w:tc>
              <w:tcPr>
                <w:tcW w:w="6478" w:type="dxa"/>
                <w:shd w:val="clear" w:color="auto" w:fill="00CCFF"/>
                <w:vAlign w:val="center"/>
              </w:tcPr>
              <w:p w:rsidR="007C24A4" w:rsidRPr="00C83197" w:rsidRDefault="007C24A4" w:rsidP="007C24A4">
                <w:pPr>
                  <w:pStyle w:val="TableHeading-Center"/>
                  <w:rPr>
                    <w:b/>
                  </w:rPr>
                </w:pPr>
                <w:r w:rsidRPr="00C83197">
                  <w:rPr>
                    <w:b/>
                  </w:rPr>
                  <w:t xml:space="preserve"> </w:t>
                </w:r>
              </w:p>
            </w:tc>
          </w:sdtContent>
        </w:sdt>
      </w:tr>
      <w:tr w:rsidR="007C24A4" w:rsidTr="00C83197">
        <w:trPr>
          <w:trHeight w:val="471"/>
        </w:trPr>
        <w:sdt>
          <w:sdtPr>
            <w:rPr>
              <w:b/>
              <w:color w:val="FFFFFF" w:themeColor="background1"/>
            </w:rPr>
            <w:id w:val="-253826562"/>
            <w:placeholder>
              <w:docPart w:val="4D3921301D5FE4449C9724FFBB6AC192"/>
            </w:placeholder>
            <w:text/>
          </w:sdtPr>
          <w:sdtContent>
            <w:tc>
              <w:tcPr>
                <w:tcW w:w="3080" w:type="dxa"/>
                <w:shd w:val="clear" w:color="auto" w:fill="00CCFF"/>
                <w:vAlign w:val="center"/>
              </w:tcPr>
              <w:p w:rsidR="007C24A4" w:rsidRPr="00C83197" w:rsidRDefault="007C24A4" w:rsidP="007C24A4">
                <w:pPr>
                  <w:pStyle w:val="TableText-Left"/>
                  <w:rPr>
                    <w:b/>
                    <w:color w:val="FFFFFF" w:themeColor="background1"/>
                  </w:rPr>
                </w:pPr>
                <w:r w:rsidRPr="00C83197">
                  <w:rPr>
                    <w:b/>
                    <w:color w:val="FFFFFF" w:themeColor="background1"/>
                  </w:rPr>
                  <w:t>Monday</w:t>
                </w:r>
              </w:p>
            </w:tc>
          </w:sdtContent>
        </w:sdt>
        <w:tc>
          <w:tcPr>
            <w:tcW w:w="6478" w:type="dxa"/>
            <w:shd w:val="clear" w:color="auto" w:fill="00CCFF"/>
            <w:vAlign w:val="center"/>
          </w:tcPr>
          <w:p w:rsidR="007C24A4" w:rsidRPr="00C83197" w:rsidRDefault="007C24A4" w:rsidP="007C24A4">
            <w:pPr>
              <w:pStyle w:val="TableText-Decimal"/>
              <w:rPr>
                <w:b/>
                <w:color w:val="FFFFFF" w:themeColor="background1"/>
              </w:rPr>
            </w:pPr>
            <w:r w:rsidRPr="00C83197">
              <w:rPr>
                <w:b/>
                <w:color w:val="FFFFFF" w:themeColor="background1"/>
              </w:rPr>
              <w:t>Conduct framework research</w:t>
            </w:r>
          </w:p>
        </w:tc>
      </w:tr>
      <w:tr w:rsidR="007C24A4" w:rsidTr="00C83197">
        <w:trPr>
          <w:cnfStyle w:val="000000010000" w:firstRow="0" w:lastRow="0" w:firstColumn="0" w:lastColumn="0" w:oddVBand="0" w:evenVBand="0" w:oddHBand="0" w:evenHBand="1" w:firstRowFirstColumn="0" w:firstRowLastColumn="0" w:lastRowFirstColumn="0" w:lastRowLastColumn="0"/>
          <w:trHeight w:val="441"/>
        </w:trPr>
        <w:sdt>
          <w:sdtPr>
            <w:rPr>
              <w:b/>
              <w:color w:val="FFFFFF" w:themeColor="background1"/>
            </w:rPr>
            <w:id w:val="427780061"/>
            <w:placeholder>
              <w:docPart w:val="1B3A43E80E102E47B809CCB6D3484273"/>
            </w:placeholder>
            <w:text/>
          </w:sdtPr>
          <w:sdtContent>
            <w:tc>
              <w:tcPr>
                <w:tcW w:w="3080" w:type="dxa"/>
                <w:shd w:val="clear" w:color="auto" w:fill="00CCFF"/>
                <w:vAlign w:val="center"/>
              </w:tcPr>
              <w:p w:rsidR="007C24A4" w:rsidRPr="00C83197" w:rsidRDefault="007C24A4" w:rsidP="002239B3">
                <w:pPr>
                  <w:pStyle w:val="TableText-Left"/>
                  <w:rPr>
                    <w:b/>
                    <w:color w:val="FFFFFF" w:themeColor="background1"/>
                  </w:rPr>
                </w:pPr>
                <w:r w:rsidRPr="00C83197">
                  <w:rPr>
                    <w:b/>
                    <w:color w:val="FFFFFF" w:themeColor="background1"/>
                  </w:rPr>
                  <w:t xml:space="preserve"> </w:t>
                </w:r>
              </w:p>
            </w:tc>
          </w:sdtContent>
        </w:sdt>
        <w:tc>
          <w:tcPr>
            <w:tcW w:w="6478" w:type="dxa"/>
            <w:shd w:val="clear" w:color="auto" w:fill="00CCFF"/>
            <w:vAlign w:val="center"/>
          </w:tcPr>
          <w:p w:rsidR="0065516B" w:rsidRPr="00C83197" w:rsidRDefault="0065516B" w:rsidP="002239B3">
            <w:pPr>
              <w:pStyle w:val="TableText-Decimal"/>
              <w:rPr>
                <w:b/>
                <w:color w:val="FFFFFF" w:themeColor="background1"/>
              </w:rPr>
            </w:pPr>
            <w:r w:rsidRPr="00C83197">
              <w:rPr>
                <w:b/>
                <w:color w:val="FFFFFF" w:themeColor="background1"/>
              </w:rPr>
              <w:t>Compare and contrast frameworks</w:t>
            </w:r>
          </w:p>
        </w:tc>
      </w:tr>
      <w:tr w:rsidR="007C24A4" w:rsidTr="00C83197">
        <w:trPr>
          <w:trHeight w:val="471"/>
        </w:trPr>
        <w:sdt>
          <w:sdtPr>
            <w:rPr>
              <w:b/>
              <w:color w:val="FFFFFF" w:themeColor="background1"/>
            </w:rPr>
            <w:id w:val="-780494904"/>
            <w:placeholder>
              <w:docPart w:val="22A17394EC72D64DBBF227BF308C81BF"/>
            </w:placeholder>
            <w:text/>
          </w:sdtPr>
          <w:sdtContent>
            <w:tc>
              <w:tcPr>
                <w:tcW w:w="3080" w:type="dxa"/>
                <w:shd w:val="clear" w:color="auto" w:fill="00CCFF"/>
                <w:vAlign w:val="center"/>
              </w:tcPr>
              <w:p w:rsidR="007C24A4" w:rsidRPr="00C83197" w:rsidRDefault="007C24A4" w:rsidP="007C24A4">
                <w:pPr>
                  <w:pStyle w:val="TableText-Left"/>
                  <w:rPr>
                    <w:b/>
                    <w:color w:val="FFFFFF" w:themeColor="background1"/>
                  </w:rPr>
                </w:pPr>
                <w:r w:rsidRPr="00C83197">
                  <w:rPr>
                    <w:b/>
                    <w:color w:val="FFFFFF" w:themeColor="background1"/>
                  </w:rPr>
                  <w:t>Tuesday</w:t>
                </w:r>
              </w:p>
            </w:tc>
          </w:sdtContent>
        </w:sdt>
        <w:tc>
          <w:tcPr>
            <w:tcW w:w="6478" w:type="dxa"/>
            <w:shd w:val="clear" w:color="auto" w:fill="00CCFF"/>
            <w:vAlign w:val="center"/>
          </w:tcPr>
          <w:p w:rsidR="007C24A4" w:rsidRPr="00C83197" w:rsidRDefault="008D2EA4" w:rsidP="002239B3">
            <w:pPr>
              <w:pStyle w:val="TableText-Decimal"/>
              <w:rPr>
                <w:b/>
                <w:color w:val="FFFFFF" w:themeColor="background1"/>
              </w:rPr>
            </w:pPr>
            <w:r w:rsidRPr="00C83197">
              <w:rPr>
                <w:b/>
                <w:color w:val="FFFFFF" w:themeColor="background1"/>
              </w:rPr>
              <w:t>Choose a framework</w:t>
            </w:r>
          </w:p>
        </w:tc>
      </w:tr>
      <w:tr w:rsidR="007C24A4" w:rsidTr="00C83197">
        <w:trPr>
          <w:cnfStyle w:val="000000010000" w:firstRow="0" w:lastRow="0" w:firstColumn="0" w:lastColumn="0" w:oddVBand="0" w:evenVBand="0" w:oddHBand="0" w:evenHBand="1" w:firstRowFirstColumn="0" w:firstRowLastColumn="0" w:lastRowFirstColumn="0" w:lastRowLastColumn="0"/>
          <w:trHeight w:val="441"/>
        </w:trPr>
        <w:sdt>
          <w:sdtPr>
            <w:rPr>
              <w:b/>
              <w:color w:val="FFFFFF" w:themeColor="background1"/>
            </w:rPr>
            <w:id w:val="1061835536"/>
            <w:placeholder>
              <w:docPart w:val="C308D471E1D7414AA7568904C9257B7C"/>
            </w:placeholder>
            <w:text/>
          </w:sdtPr>
          <w:sdtContent>
            <w:tc>
              <w:tcPr>
                <w:tcW w:w="3080" w:type="dxa"/>
                <w:shd w:val="clear" w:color="auto" w:fill="00CCFF"/>
                <w:vAlign w:val="center"/>
              </w:tcPr>
              <w:p w:rsidR="007C24A4" w:rsidRPr="00C83197" w:rsidRDefault="007C24A4" w:rsidP="002239B3">
                <w:pPr>
                  <w:pStyle w:val="TableText-Left"/>
                  <w:rPr>
                    <w:b/>
                    <w:color w:val="FFFFFF" w:themeColor="background1"/>
                  </w:rPr>
                </w:pPr>
                <w:r w:rsidRPr="00C83197">
                  <w:rPr>
                    <w:b/>
                    <w:color w:val="FFFFFF" w:themeColor="background1"/>
                  </w:rPr>
                  <w:t xml:space="preserve"> </w:t>
                </w:r>
              </w:p>
            </w:tc>
          </w:sdtContent>
        </w:sdt>
        <w:tc>
          <w:tcPr>
            <w:tcW w:w="6478" w:type="dxa"/>
            <w:shd w:val="clear" w:color="auto" w:fill="00CCFF"/>
            <w:vAlign w:val="center"/>
          </w:tcPr>
          <w:p w:rsidR="007C24A4" w:rsidRPr="00C83197" w:rsidRDefault="008D2EA4" w:rsidP="002239B3">
            <w:pPr>
              <w:pStyle w:val="TableText-Decimal"/>
              <w:rPr>
                <w:b/>
                <w:color w:val="FFFFFF" w:themeColor="background1"/>
              </w:rPr>
            </w:pPr>
            <w:r w:rsidRPr="00C83197">
              <w:rPr>
                <w:b/>
                <w:color w:val="FFFFFF" w:themeColor="background1"/>
              </w:rPr>
              <w:t>Find significant tutorials for framework</w:t>
            </w:r>
          </w:p>
        </w:tc>
      </w:tr>
      <w:tr w:rsidR="007C24A4" w:rsidTr="00C83197">
        <w:trPr>
          <w:trHeight w:val="441"/>
        </w:trPr>
        <w:sdt>
          <w:sdtPr>
            <w:rPr>
              <w:b/>
              <w:color w:val="FFFFFF" w:themeColor="background1"/>
            </w:rPr>
            <w:id w:val="-794674726"/>
            <w:placeholder>
              <w:docPart w:val="435676B1F7357D4582951AE8C94D2526"/>
            </w:placeholder>
            <w:text/>
          </w:sdtPr>
          <w:sdtContent>
            <w:tc>
              <w:tcPr>
                <w:tcW w:w="3080" w:type="dxa"/>
                <w:shd w:val="clear" w:color="auto" w:fill="00CCFF"/>
                <w:vAlign w:val="center"/>
              </w:tcPr>
              <w:p w:rsidR="007C24A4" w:rsidRPr="00C83197" w:rsidRDefault="007C24A4" w:rsidP="007C24A4">
                <w:pPr>
                  <w:pStyle w:val="TableText-Left"/>
                  <w:rPr>
                    <w:b/>
                    <w:color w:val="FFFFFF" w:themeColor="background1"/>
                  </w:rPr>
                </w:pPr>
                <w:r w:rsidRPr="00C83197">
                  <w:rPr>
                    <w:b/>
                    <w:color w:val="FFFFFF" w:themeColor="background1"/>
                  </w:rPr>
                  <w:t>Wednesday</w:t>
                </w:r>
              </w:p>
            </w:tc>
          </w:sdtContent>
        </w:sdt>
        <w:tc>
          <w:tcPr>
            <w:tcW w:w="6478" w:type="dxa"/>
            <w:shd w:val="clear" w:color="auto" w:fill="00CCFF"/>
            <w:vAlign w:val="center"/>
          </w:tcPr>
          <w:p w:rsidR="007C24A4" w:rsidRPr="00C83197" w:rsidRDefault="008D2EA4" w:rsidP="002239B3">
            <w:pPr>
              <w:pStyle w:val="TableText-Decimal"/>
              <w:rPr>
                <w:b/>
                <w:color w:val="FFFFFF" w:themeColor="background1"/>
              </w:rPr>
            </w:pPr>
            <w:r w:rsidRPr="00C83197">
              <w:rPr>
                <w:b/>
                <w:color w:val="FFFFFF" w:themeColor="background1"/>
              </w:rPr>
              <w:t>Learn to create a base structure</w:t>
            </w:r>
          </w:p>
        </w:tc>
      </w:tr>
      <w:tr w:rsidR="007C24A4" w:rsidTr="00C83197">
        <w:trPr>
          <w:cnfStyle w:val="000000010000" w:firstRow="0" w:lastRow="0" w:firstColumn="0" w:lastColumn="0" w:oddVBand="0" w:evenVBand="0" w:oddHBand="0" w:evenHBand="1" w:firstRowFirstColumn="0" w:firstRowLastColumn="0" w:lastRowFirstColumn="0" w:lastRowLastColumn="0"/>
          <w:trHeight w:val="471"/>
        </w:trPr>
        <w:sdt>
          <w:sdtPr>
            <w:rPr>
              <w:b/>
              <w:color w:val="FFFFFF" w:themeColor="background1"/>
            </w:rPr>
            <w:id w:val="-1284194602"/>
            <w:placeholder>
              <w:docPart w:val="5CA04FC80F74C04D84DBBD3F52AAE285"/>
            </w:placeholder>
            <w:text/>
          </w:sdtPr>
          <w:sdtContent>
            <w:tc>
              <w:tcPr>
                <w:tcW w:w="3080" w:type="dxa"/>
                <w:shd w:val="clear" w:color="auto" w:fill="00CCFF"/>
                <w:vAlign w:val="center"/>
              </w:tcPr>
              <w:p w:rsidR="007C24A4" w:rsidRPr="00C83197" w:rsidRDefault="007C24A4" w:rsidP="002239B3">
                <w:pPr>
                  <w:pStyle w:val="TableText-Left"/>
                  <w:rPr>
                    <w:b/>
                    <w:color w:val="FFFFFF" w:themeColor="background1"/>
                  </w:rPr>
                </w:pPr>
                <w:r w:rsidRPr="00C83197">
                  <w:rPr>
                    <w:b/>
                    <w:color w:val="FFFFFF" w:themeColor="background1"/>
                  </w:rPr>
                  <w:t xml:space="preserve"> </w:t>
                </w:r>
              </w:p>
            </w:tc>
          </w:sdtContent>
        </w:sdt>
        <w:tc>
          <w:tcPr>
            <w:tcW w:w="6478" w:type="dxa"/>
            <w:shd w:val="clear" w:color="auto" w:fill="00CCFF"/>
            <w:vAlign w:val="center"/>
          </w:tcPr>
          <w:p w:rsidR="007C24A4" w:rsidRPr="00C83197" w:rsidRDefault="008D2EA4" w:rsidP="002239B3">
            <w:pPr>
              <w:pStyle w:val="TableText-Decimal"/>
              <w:rPr>
                <w:b/>
                <w:color w:val="FFFFFF" w:themeColor="background1"/>
              </w:rPr>
            </w:pPr>
            <w:r w:rsidRPr="00C83197">
              <w:rPr>
                <w:b/>
                <w:color w:val="FFFFFF" w:themeColor="background1"/>
              </w:rPr>
              <w:t>Brainstorm</w:t>
            </w:r>
            <w:r w:rsidR="00865637" w:rsidRPr="00C83197">
              <w:rPr>
                <w:b/>
                <w:color w:val="FFFFFF" w:themeColor="background1"/>
              </w:rPr>
              <w:t xml:space="preserve"> app ideas</w:t>
            </w:r>
          </w:p>
        </w:tc>
      </w:tr>
      <w:tr w:rsidR="007C24A4" w:rsidTr="00C83197">
        <w:trPr>
          <w:trHeight w:val="441"/>
        </w:trPr>
        <w:sdt>
          <w:sdtPr>
            <w:rPr>
              <w:b/>
              <w:color w:val="FFFFFF" w:themeColor="background1"/>
            </w:rPr>
            <w:id w:val="-1878764238"/>
            <w:placeholder>
              <w:docPart w:val="5815539FD51E9A49BB4BC740AF6D4474"/>
            </w:placeholder>
            <w:text/>
          </w:sdtPr>
          <w:sdtContent>
            <w:tc>
              <w:tcPr>
                <w:tcW w:w="3080" w:type="dxa"/>
                <w:shd w:val="clear" w:color="auto" w:fill="00CCFF"/>
                <w:vAlign w:val="center"/>
              </w:tcPr>
              <w:p w:rsidR="007C24A4" w:rsidRPr="00C83197" w:rsidRDefault="007C24A4" w:rsidP="007C24A4">
                <w:pPr>
                  <w:pStyle w:val="TableText-Left"/>
                  <w:rPr>
                    <w:b/>
                    <w:color w:val="FFFFFF" w:themeColor="background1"/>
                  </w:rPr>
                </w:pPr>
                <w:r w:rsidRPr="00C83197">
                  <w:rPr>
                    <w:b/>
                    <w:color w:val="FFFFFF" w:themeColor="background1"/>
                  </w:rPr>
                  <w:t xml:space="preserve"> Thursday</w:t>
                </w:r>
              </w:p>
            </w:tc>
          </w:sdtContent>
        </w:sdt>
        <w:tc>
          <w:tcPr>
            <w:tcW w:w="6478" w:type="dxa"/>
            <w:shd w:val="clear" w:color="auto" w:fill="00CCFF"/>
            <w:vAlign w:val="center"/>
          </w:tcPr>
          <w:p w:rsidR="007C24A4" w:rsidRPr="00C83197" w:rsidRDefault="00865637" w:rsidP="002239B3">
            <w:pPr>
              <w:pStyle w:val="TableText-Decimal"/>
              <w:rPr>
                <w:b/>
                <w:color w:val="FFFFFF" w:themeColor="background1"/>
              </w:rPr>
            </w:pPr>
            <w:r w:rsidRPr="00C83197">
              <w:rPr>
                <w:b/>
                <w:color w:val="FFFFFF" w:themeColor="background1"/>
              </w:rPr>
              <w:t>Map out app and features’ details</w:t>
            </w:r>
          </w:p>
        </w:tc>
      </w:tr>
      <w:tr w:rsidR="007C24A4" w:rsidTr="00C83197">
        <w:trPr>
          <w:cnfStyle w:val="000000010000" w:firstRow="0" w:lastRow="0" w:firstColumn="0" w:lastColumn="0" w:oddVBand="0" w:evenVBand="0" w:oddHBand="0" w:evenHBand="1" w:firstRowFirstColumn="0" w:firstRowLastColumn="0" w:lastRowFirstColumn="0" w:lastRowLastColumn="0"/>
          <w:trHeight w:val="100"/>
        </w:trPr>
        <w:tc>
          <w:tcPr>
            <w:tcW w:w="3080" w:type="dxa"/>
            <w:shd w:val="clear" w:color="auto" w:fill="00CCFF"/>
            <w:vAlign w:val="center"/>
          </w:tcPr>
          <w:p w:rsidR="007C24A4" w:rsidRPr="00C83197" w:rsidRDefault="007C24A4" w:rsidP="007C24A4">
            <w:pPr>
              <w:pStyle w:val="TableText-Right"/>
              <w:jc w:val="left"/>
              <w:rPr>
                <w:b/>
                <w:color w:val="FFFFFF" w:themeColor="background1"/>
              </w:rPr>
            </w:pPr>
          </w:p>
        </w:tc>
        <w:tc>
          <w:tcPr>
            <w:tcW w:w="6478" w:type="dxa"/>
            <w:shd w:val="clear" w:color="auto" w:fill="00CCFF"/>
            <w:vAlign w:val="center"/>
          </w:tcPr>
          <w:p w:rsidR="007C24A4" w:rsidRPr="00C83197" w:rsidRDefault="007C24A4" w:rsidP="002239B3">
            <w:pPr>
              <w:pStyle w:val="TableText-Decimal"/>
              <w:rPr>
                <w:b/>
                <w:color w:val="FFFFFF" w:themeColor="background1"/>
              </w:rPr>
            </w:pPr>
            <w:r w:rsidRPr="00C83197">
              <w:rPr>
                <w:b/>
                <w:color w:val="FFFFFF" w:themeColor="background1"/>
              </w:rPr>
              <w:t xml:space="preserve"> </w:t>
            </w:r>
            <w:r w:rsidR="00865637" w:rsidRPr="00C83197">
              <w:rPr>
                <w:b/>
                <w:color w:val="FFFFFF" w:themeColor="background1"/>
              </w:rPr>
              <w:t xml:space="preserve">Develop </w:t>
            </w:r>
            <w:proofErr w:type="spellStart"/>
            <w:r w:rsidR="00865637" w:rsidRPr="00C83197">
              <w:rPr>
                <w:b/>
                <w:color w:val="FFFFFF" w:themeColor="background1"/>
              </w:rPr>
              <w:t>dev</w:t>
            </w:r>
            <w:proofErr w:type="spellEnd"/>
            <w:r w:rsidR="00865637" w:rsidRPr="00C83197">
              <w:rPr>
                <w:b/>
                <w:color w:val="FFFFFF" w:themeColor="background1"/>
              </w:rPr>
              <w:t xml:space="preserve"> plan</w:t>
            </w:r>
          </w:p>
        </w:tc>
      </w:tr>
      <w:tr w:rsidR="007C24A4" w:rsidTr="00C83197">
        <w:trPr>
          <w:trHeight w:val="441"/>
        </w:trPr>
        <w:tc>
          <w:tcPr>
            <w:tcW w:w="3080" w:type="dxa"/>
            <w:shd w:val="clear" w:color="auto" w:fill="00CCFF"/>
            <w:vAlign w:val="center"/>
          </w:tcPr>
          <w:p w:rsidR="007C24A4" w:rsidRPr="00C83197" w:rsidRDefault="007C24A4" w:rsidP="007C24A4">
            <w:pPr>
              <w:pStyle w:val="TableText-Right"/>
              <w:jc w:val="left"/>
              <w:rPr>
                <w:b/>
                <w:color w:val="FFFFFF" w:themeColor="background1"/>
              </w:rPr>
            </w:pPr>
            <w:r w:rsidRPr="00C83197">
              <w:rPr>
                <w:b/>
                <w:color w:val="FFFFFF" w:themeColor="background1"/>
              </w:rPr>
              <w:t>Friday</w:t>
            </w:r>
          </w:p>
        </w:tc>
        <w:tc>
          <w:tcPr>
            <w:tcW w:w="6478" w:type="dxa"/>
            <w:shd w:val="clear" w:color="auto" w:fill="00CCFF"/>
            <w:vAlign w:val="center"/>
          </w:tcPr>
          <w:p w:rsidR="007C24A4" w:rsidRPr="00C83197" w:rsidRDefault="00865637" w:rsidP="00865637">
            <w:pPr>
              <w:pStyle w:val="TableText-Decimal"/>
              <w:rPr>
                <w:b/>
                <w:color w:val="FFFFFF" w:themeColor="background1"/>
              </w:rPr>
            </w:pPr>
            <w:r w:rsidRPr="00C83197">
              <w:rPr>
                <w:b/>
                <w:color w:val="FFFFFF" w:themeColor="background1"/>
              </w:rPr>
              <w:t xml:space="preserve">Create PRD based on </w:t>
            </w:r>
            <w:proofErr w:type="spellStart"/>
            <w:r w:rsidRPr="00C83197">
              <w:rPr>
                <w:b/>
                <w:color w:val="FFFFFF" w:themeColor="background1"/>
              </w:rPr>
              <w:t>dev</w:t>
            </w:r>
            <w:proofErr w:type="spellEnd"/>
            <w:r w:rsidRPr="00C83197">
              <w:rPr>
                <w:b/>
                <w:color w:val="FFFFFF" w:themeColor="background1"/>
              </w:rPr>
              <w:t xml:space="preserve"> plan</w:t>
            </w:r>
          </w:p>
        </w:tc>
      </w:tr>
      <w:tr w:rsidR="007C24A4" w:rsidTr="00C83197">
        <w:trPr>
          <w:cnfStyle w:val="000000010000" w:firstRow="0" w:lastRow="0" w:firstColumn="0" w:lastColumn="0" w:oddVBand="0" w:evenVBand="0" w:oddHBand="0" w:evenHBand="1" w:firstRowFirstColumn="0" w:firstRowLastColumn="0" w:lastRowFirstColumn="0" w:lastRowLastColumn="0"/>
          <w:trHeight w:val="441"/>
        </w:trPr>
        <w:tc>
          <w:tcPr>
            <w:tcW w:w="3080" w:type="dxa"/>
            <w:shd w:val="clear" w:color="auto" w:fill="00CCFF"/>
            <w:vAlign w:val="center"/>
          </w:tcPr>
          <w:p w:rsidR="007C24A4" w:rsidRPr="00C83197" w:rsidRDefault="007C24A4" w:rsidP="002239B3">
            <w:pPr>
              <w:pStyle w:val="TableText-Right"/>
              <w:rPr>
                <w:b/>
                <w:color w:val="FFFFFF" w:themeColor="background1"/>
              </w:rPr>
            </w:pPr>
          </w:p>
        </w:tc>
        <w:tc>
          <w:tcPr>
            <w:tcW w:w="6478" w:type="dxa"/>
            <w:shd w:val="clear" w:color="auto" w:fill="00CCFF"/>
            <w:vAlign w:val="center"/>
          </w:tcPr>
          <w:p w:rsidR="007C24A4" w:rsidRPr="00C83197" w:rsidRDefault="00865637" w:rsidP="002239B3">
            <w:pPr>
              <w:pStyle w:val="TableText-Decimal"/>
              <w:rPr>
                <w:b/>
                <w:color w:val="FFFFFF" w:themeColor="background1"/>
              </w:rPr>
            </w:pPr>
            <w:r w:rsidRPr="00C83197">
              <w:rPr>
                <w:b/>
                <w:color w:val="FFFFFF" w:themeColor="background1"/>
              </w:rPr>
              <w:t>Turn in PRD and post Framework Selection</w:t>
            </w:r>
          </w:p>
        </w:tc>
      </w:tr>
      <w:tr w:rsidR="007C24A4" w:rsidTr="00C83197">
        <w:trPr>
          <w:cnfStyle w:val="010000000000" w:firstRow="0" w:lastRow="1" w:firstColumn="0" w:lastColumn="0" w:oddVBand="0" w:evenVBand="0" w:oddHBand="0" w:evenHBand="0" w:firstRowFirstColumn="0" w:firstRowLastColumn="0" w:lastRowFirstColumn="0" w:lastRowLastColumn="0"/>
          <w:trHeight w:val="441"/>
        </w:trPr>
        <w:tc>
          <w:tcPr>
            <w:tcW w:w="3080" w:type="dxa"/>
            <w:shd w:val="clear" w:color="auto" w:fill="00CCFF"/>
            <w:vAlign w:val="center"/>
          </w:tcPr>
          <w:p w:rsidR="007C24A4" w:rsidRDefault="007C24A4" w:rsidP="002239B3">
            <w:pPr>
              <w:pStyle w:val="TableText-Right"/>
              <w:rPr>
                <w:color w:val="FFFFFF" w:themeColor="background1"/>
              </w:rPr>
            </w:pPr>
          </w:p>
        </w:tc>
        <w:tc>
          <w:tcPr>
            <w:tcW w:w="6478" w:type="dxa"/>
            <w:shd w:val="clear" w:color="auto" w:fill="00CCFF"/>
            <w:vAlign w:val="center"/>
          </w:tcPr>
          <w:p w:rsidR="007C24A4" w:rsidRDefault="007C24A4" w:rsidP="002239B3">
            <w:pPr>
              <w:pStyle w:val="TableText-Decimal"/>
              <w:rPr>
                <w:color w:val="FFFFFF" w:themeColor="background1"/>
              </w:rPr>
            </w:pPr>
          </w:p>
        </w:tc>
      </w:tr>
    </w:tbl>
    <w:p w:rsidR="002239B3" w:rsidRDefault="002239B3"/>
    <w:p w:rsidR="00865637" w:rsidRDefault="00865637"/>
    <w:tbl>
      <w:tblPr>
        <w:tblStyle w:val="FinancialTable"/>
        <w:tblW w:w="0" w:type="auto"/>
        <w:shd w:val="clear" w:color="auto" w:fill="CCFFCC"/>
        <w:tblLook w:val="04E0" w:firstRow="1" w:lastRow="1" w:firstColumn="1" w:lastColumn="0" w:noHBand="0" w:noVBand="1"/>
      </w:tblPr>
      <w:tblGrid>
        <w:gridCol w:w="3080"/>
        <w:gridCol w:w="6478"/>
      </w:tblGrid>
      <w:tr w:rsidR="00865637" w:rsidTr="00C83197">
        <w:trPr>
          <w:cnfStyle w:val="100000000000" w:firstRow="1" w:lastRow="0" w:firstColumn="0" w:lastColumn="0" w:oddVBand="0" w:evenVBand="0" w:oddHBand="0" w:evenHBand="0" w:firstRowFirstColumn="0" w:firstRowLastColumn="0" w:lastRowFirstColumn="0" w:lastRowLastColumn="0"/>
          <w:trHeight w:val="441"/>
        </w:trPr>
        <w:sdt>
          <w:sdtPr>
            <w:rPr>
              <w:b/>
              <w:color w:val="808080" w:themeColor="background1" w:themeShade="80"/>
              <w:sz w:val="20"/>
              <w:szCs w:val="20"/>
            </w:rPr>
            <w:id w:val="1171684109"/>
            <w:placeholder>
              <w:docPart w:val="7EE03063D5B32947B908F2BC59906F98"/>
            </w:placeholder>
            <w:text/>
          </w:sdtPr>
          <w:sdtContent>
            <w:tc>
              <w:tcPr>
                <w:tcW w:w="3080" w:type="dxa"/>
                <w:shd w:val="clear" w:color="auto" w:fill="CCFFCC"/>
                <w:vAlign w:val="center"/>
              </w:tcPr>
              <w:p w:rsidR="00865637" w:rsidRPr="00C83197" w:rsidRDefault="00865637" w:rsidP="00865637">
                <w:pPr>
                  <w:pStyle w:val="TableHeading-Left"/>
                  <w:rPr>
                    <w:b/>
                    <w:color w:val="808080" w:themeColor="background1" w:themeShade="80"/>
                    <w:sz w:val="20"/>
                    <w:szCs w:val="20"/>
                  </w:rPr>
                </w:pPr>
                <w:r w:rsidRPr="00C83197">
                  <w:rPr>
                    <w:b/>
                    <w:color w:val="808080" w:themeColor="background1" w:themeShade="80"/>
                    <w:sz w:val="20"/>
                    <w:szCs w:val="20"/>
                  </w:rPr>
                  <w:t>Progress Schedule Week 2</w:t>
                </w:r>
              </w:p>
            </w:tc>
          </w:sdtContent>
        </w:sdt>
        <w:sdt>
          <w:sdtPr>
            <w:rPr>
              <w:b/>
              <w:color w:val="808080" w:themeColor="background1" w:themeShade="80"/>
              <w:sz w:val="20"/>
              <w:szCs w:val="20"/>
            </w:rPr>
            <w:id w:val="-297688987"/>
            <w:placeholder>
              <w:docPart w:val="8B4226FB77787B44B8BC07E8A8AAC0F4"/>
            </w:placeholder>
            <w:text/>
          </w:sdtPr>
          <w:sdtContent>
            <w:tc>
              <w:tcPr>
                <w:tcW w:w="6478" w:type="dxa"/>
                <w:shd w:val="clear" w:color="auto" w:fill="CCFFCC"/>
                <w:vAlign w:val="center"/>
              </w:tcPr>
              <w:p w:rsidR="00865637" w:rsidRPr="00C83197" w:rsidRDefault="00865637" w:rsidP="00865637">
                <w:pPr>
                  <w:pStyle w:val="TableHeading-Center"/>
                  <w:rPr>
                    <w:b/>
                    <w:color w:val="808080" w:themeColor="background1" w:themeShade="80"/>
                    <w:sz w:val="20"/>
                    <w:szCs w:val="20"/>
                  </w:rPr>
                </w:pPr>
                <w:r w:rsidRPr="00C83197">
                  <w:rPr>
                    <w:b/>
                    <w:color w:val="808080" w:themeColor="background1" w:themeShade="80"/>
                    <w:sz w:val="20"/>
                    <w:szCs w:val="20"/>
                  </w:rPr>
                  <w:t xml:space="preserve"> </w:t>
                </w:r>
              </w:p>
            </w:tc>
          </w:sdtContent>
        </w:sdt>
      </w:tr>
      <w:tr w:rsidR="00865637" w:rsidTr="00C83197">
        <w:trPr>
          <w:trHeight w:val="471"/>
        </w:trPr>
        <w:sdt>
          <w:sdtPr>
            <w:rPr>
              <w:b/>
              <w:color w:val="808080" w:themeColor="background1" w:themeShade="80"/>
              <w:sz w:val="20"/>
              <w:szCs w:val="20"/>
            </w:rPr>
            <w:id w:val="-1560167046"/>
            <w:placeholder>
              <w:docPart w:val="7221D0494C4AB04EBF342FE924BA1A21"/>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Monday</w:t>
                </w:r>
              </w:p>
            </w:tc>
          </w:sdtContent>
        </w:sdt>
        <w:tc>
          <w:tcPr>
            <w:tcW w:w="6478" w:type="dxa"/>
            <w:shd w:val="clear" w:color="auto" w:fill="CCFFCC"/>
            <w:vAlign w:val="center"/>
          </w:tcPr>
          <w:p w:rsidR="00865637" w:rsidRPr="00C83197" w:rsidRDefault="00865637" w:rsidP="00865637">
            <w:pPr>
              <w:pStyle w:val="TableText-Decimal"/>
              <w:rPr>
                <w:b/>
                <w:color w:val="808080" w:themeColor="background1" w:themeShade="80"/>
                <w:sz w:val="20"/>
                <w:szCs w:val="20"/>
              </w:rPr>
            </w:pPr>
            <w:r w:rsidRPr="00C83197">
              <w:rPr>
                <w:b/>
                <w:color w:val="808080" w:themeColor="background1" w:themeShade="80"/>
                <w:sz w:val="20"/>
                <w:szCs w:val="20"/>
              </w:rPr>
              <w:t>Begin Tutorials</w:t>
            </w:r>
          </w:p>
        </w:tc>
      </w:tr>
      <w:tr w:rsidR="00865637" w:rsidTr="00C83197">
        <w:trPr>
          <w:cnfStyle w:val="000000010000" w:firstRow="0" w:lastRow="0" w:firstColumn="0" w:lastColumn="0" w:oddVBand="0" w:evenVBand="0" w:oddHBand="0" w:evenHBand="1" w:firstRowFirstColumn="0" w:firstRowLastColumn="0" w:lastRowFirstColumn="0" w:lastRowLastColumn="0"/>
          <w:trHeight w:val="441"/>
        </w:trPr>
        <w:sdt>
          <w:sdtPr>
            <w:rPr>
              <w:b/>
              <w:color w:val="808080" w:themeColor="background1" w:themeShade="80"/>
              <w:sz w:val="20"/>
              <w:szCs w:val="20"/>
            </w:rPr>
            <w:id w:val="1453055807"/>
            <w:placeholder>
              <w:docPart w:val="6DA282EEDB30DF4EA4AA49033A4DAC2A"/>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 xml:space="preserve"> </w:t>
                </w:r>
              </w:p>
            </w:tc>
          </w:sdtContent>
        </w:sdt>
        <w:tc>
          <w:tcPr>
            <w:tcW w:w="6478" w:type="dxa"/>
            <w:shd w:val="clear" w:color="auto" w:fill="CCFFCC"/>
            <w:vAlign w:val="center"/>
          </w:tcPr>
          <w:p w:rsidR="00865637" w:rsidRPr="00C83197" w:rsidRDefault="00865637" w:rsidP="00865637">
            <w:pPr>
              <w:pStyle w:val="TableText-Decimal"/>
              <w:rPr>
                <w:b/>
                <w:color w:val="808080" w:themeColor="background1" w:themeShade="80"/>
                <w:sz w:val="20"/>
                <w:szCs w:val="20"/>
              </w:rPr>
            </w:pPr>
            <w:r w:rsidRPr="00C83197">
              <w:rPr>
                <w:b/>
                <w:color w:val="808080" w:themeColor="background1" w:themeShade="80"/>
                <w:sz w:val="20"/>
                <w:szCs w:val="20"/>
              </w:rPr>
              <w:t>Begin creating basic structure of the app</w:t>
            </w:r>
          </w:p>
        </w:tc>
      </w:tr>
      <w:tr w:rsidR="00865637" w:rsidTr="00C83197">
        <w:trPr>
          <w:trHeight w:val="471"/>
        </w:trPr>
        <w:sdt>
          <w:sdtPr>
            <w:rPr>
              <w:b/>
              <w:color w:val="808080" w:themeColor="background1" w:themeShade="80"/>
              <w:sz w:val="20"/>
              <w:szCs w:val="20"/>
            </w:rPr>
            <w:id w:val="-650824634"/>
            <w:placeholder>
              <w:docPart w:val="CED73FF493A9D241A0EAA4C6D4528372"/>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Tuesday</w:t>
                </w:r>
              </w:p>
            </w:tc>
          </w:sdtContent>
        </w:sdt>
        <w:tc>
          <w:tcPr>
            <w:tcW w:w="6478" w:type="dxa"/>
            <w:shd w:val="clear" w:color="auto" w:fill="CCFFCC"/>
            <w:vAlign w:val="center"/>
          </w:tcPr>
          <w:p w:rsidR="00865637" w:rsidRPr="00C83197" w:rsidRDefault="00865637" w:rsidP="00865637">
            <w:pPr>
              <w:pStyle w:val="TableText-Decimal"/>
              <w:rPr>
                <w:b/>
                <w:color w:val="808080" w:themeColor="background1" w:themeShade="80"/>
                <w:sz w:val="20"/>
                <w:szCs w:val="20"/>
              </w:rPr>
            </w:pPr>
            <w:r w:rsidRPr="00C83197">
              <w:rPr>
                <w:b/>
                <w:color w:val="808080" w:themeColor="background1" w:themeShade="80"/>
                <w:sz w:val="20"/>
                <w:szCs w:val="20"/>
              </w:rPr>
              <w:t xml:space="preserve">Test </w:t>
            </w:r>
            <w:proofErr w:type="spellStart"/>
            <w:r w:rsidRPr="00C83197">
              <w:rPr>
                <w:b/>
                <w:color w:val="808080" w:themeColor="background1" w:themeShade="80"/>
                <w:sz w:val="20"/>
                <w:szCs w:val="20"/>
              </w:rPr>
              <w:t>HelloWorld</w:t>
            </w:r>
            <w:proofErr w:type="spellEnd"/>
            <w:r w:rsidRPr="00C83197">
              <w:rPr>
                <w:b/>
                <w:color w:val="808080" w:themeColor="background1" w:themeShade="80"/>
                <w:sz w:val="20"/>
                <w:szCs w:val="20"/>
              </w:rPr>
              <w:t xml:space="preserve"> app</w:t>
            </w:r>
          </w:p>
        </w:tc>
      </w:tr>
      <w:tr w:rsidR="00865637" w:rsidTr="00C83197">
        <w:trPr>
          <w:cnfStyle w:val="000000010000" w:firstRow="0" w:lastRow="0" w:firstColumn="0" w:lastColumn="0" w:oddVBand="0" w:evenVBand="0" w:oddHBand="0" w:evenHBand="1" w:firstRowFirstColumn="0" w:firstRowLastColumn="0" w:lastRowFirstColumn="0" w:lastRowLastColumn="0"/>
          <w:trHeight w:val="441"/>
        </w:trPr>
        <w:sdt>
          <w:sdtPr>
            <w:rPr>
              <w:b/>
              <w:color w:val="808080" w:themeColor="background1" w:themeShade="80"/>
              <w:sz w:val="20"/>
              <w:szCs w:val="20"/>
            </w:rPr>
            <w:id w:val="-1186976763"/>
            <w:placeholder>
              <w:docPart w:val="ADD5279F06BC1C409A0FF2047044D07C"/>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 xml:space="preserve"> </w:t>
                </w:r>
              </w:p>
            </w:tc>
          </w:sdtContent>
        </w:sdt>
        <w:tc>
          <w:tcPr>
            <w:tcW w:w="6478" w:type="dxa"/>
            <w:shd w:val="clear" w:color="auto" w:fill="CCFFCC"/>
            <w:vAlign w:val="center"/>
          </w:tcPr>
          <w:p w:rsidR="00865637" w:rsidRPr="00C83197" w:rsidRDefault="00C83197" w:rsidP="00865637">
            <w:pPr>
              <w:pStyle w:val="TableText-Decimal"/>
              <w:rPr>
                <w:b/>
                <w:color w:val="808080" w:themeColor="background1" w:themeShade="80"/>
                <w:sz w:val="20"/>
                <w:szCs w:val="20"/>
              </w:rPr>
            </w:pPr>
            <w:r w:rsidRPr="00C83197">
              <w:rPr>
                <w:b/>
                <w:color w:val="808080" w:themeColor="background1" w:themeShade="80"/>
                <w:sz w:val="20"/>
                <w:szCs w:val="20"/>
              </w:rPr>
              <w:t xml:space="preserve">Begin </w:t>
            </w:r>
            <w:proofErr w:type="spellStart"/>
            <w:r w:rsidRPr="00C83197">
              <w:rPr>
                <w:b/>
                <w:color w:val="808080" w:themeColor="background1" w:themeShade="80"/>
                <w:sz w:val="20"/>
                <w:szCs w:val="20"/>
              </w:rPr>
              <w:t>dev</w:t>
            </w:r>
            <w:proofErr w:type="spellEnd"/>
            <w:r w:rsidRPr="00C83197">
              <w:rPr>
                <w:b/>
                <w:color w:val="808080" w:themeColor="background1" w:themeShade="80"/>
                <w:sz w:val="20"/>
                <w:szCs w:val="20"/>
              </w:rPr>
              <w:t xml:space="preserve"> on login feature</w:t>
            </w:r>
          </w:p>
        </w:tc>
      </w:tr>
      <w:tr w:rsidR="00865637" w:rsidTr="00C83197">
        <w:trPr>
          <w:trHeight w:val="441"/>
        </w:trPr>
        <w:sdt>
          <w:sdtPr>
            <w:rPr>
              <w:b/>
              <w:color w:val="808080" w:themeColor="background1" w:themeShade="80"/>
              <w:sz w:val="20"/>
              <w:szCs w:val="20"/>
            </w:rPr>
            <w:id w:val="123819659"/>
            <w:placeholder>
              <w:docPart w:val="3DDB14CA3D83B441BBD7E3769384CCC3"/>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Wednesday</w:t>
                </w:r>
              </w:p>
            </w:tc>
          </w:sdtContent>
        </w:sdt>
        <w:tc>
          <w:tcPr>
            <w:tcW w:w="6478" w:type="dxa"/>
            <w:shd w:val="clear" w:color="auto" w:fill="CCFFCC"/>
            <w:vAlign w:val="center"/>
          </w:tcPr>
          <w:p w:rsidR="00865637" w:rsidRPr="00C83197" w:rsidRDefault="00C83197" w:rsidP="00865637">
            <w:pPr>
              <w:pStyle w:val="TableText-Decimal"/>
              <w:rPr>
                <w:b/>
                <w:color w:val="808080" w:themeColor="background1" w:themeShade="80"/>
                <w:sz w:val="20"/>
                <w:szCs w:val="20"/>
              </w:rPr>
            </w:pPr>
            <w:r w:rsidRPr="00C83197">
              <w:rPr>
                <w:b/>
                <w:color w:val="808080" w:themeColor="background1" w:themeShade="80"/>
                <w:sz w:val="20"/>
                <w:szCs w:val="20"/>
              </w:rPr>
              <w:t>Test login feature, debug if needed</w:t>
            </w:r>
          </w:p>
        </w:tc>
      </w:tr>
      <w:tr w:rsidR="00865637" w:rsidTr="00C83197">
        <w:trPr>
          <w:cnfStyle w:val="000000010000" w:firstRow="0" w:lastRow="0" w:firstColumn="0" w:lastColumn="0" w:oddVBand="0" w:evenVBand="0" w:oddHBand="0" w:evenHBand="1" w:firstRowFirstColumn="0" w:firstRowLastColumn="0" w:lastRowFirstColumn="0" w:lastRowLastColumn="0"/>
          <w:trHeight w:val="471"/>
        </w:trPr>
        <w:sdt>
          <w:sdtPr>
            <w:rPr>
              <w:b/>
              <w:color w:val="808080" w:themeColor="background1" w:themeShade="80"/>
              <w:sz w:val="20"/>
              <w:szCs w:val="20"/>
            </w:rPr>
            <w:id w:val="1577327620"/>
            <w:placeholder>
              <w:docPart w:val="4D1D671DD6D7974F89513301141A2C5A"/>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 xml:space="preserve"> </w:t>
                </w:r>
              </w:p>
            </w:tc>
          </w:sdtContent>
        </w:sdt>
        <w:tc>
          <w:tcPr>
            <w:tcW w:w="6478" w:type="dxa"/>
            <w:shd w:val="clear" w:color="auto" w:fill="CCFFCC"/>
            <w:vAlign w:val="center"/>
          </w:tcPr>
          <w:p w:rsidR="00865637" w:rsidRPr="00C83197" w:rsidRDefault="00C83197" w:rsidP="00865637">
            <w:pPr>
              <w:pStyle w:val="TableText-Decimal"/>
              <w:rPr>
                <w:b/>
                <w:color w:val="808080" w:themeColor="background1" w:themeShade="80"/>
                <w:sz w:val="20"/>
                <w:szCs w:val="20"/>
              </w:rPr>
            </w:pPr>
            <w:r w:rsidRPr="00C83197">
              <w:rPr>
                <w:b/>
                <w:color w:val="808080" w:themeColor="background1" w:themeShade="80"/>
                <w:sz w:val="20"/>
                <w:szCs w:val="20"/>
              </w:rPr>
              <w:t>Optimize login</w:t>
            </w:r>
          </w:p>
        </w:tc>
      </w:tr>
      <w:tr w:rsidR="00865637" w:rsidTr="00C83197">
        <w:trPr>
          <w:trHeight w:val="441"/>
        </w:trPr>
        <w:sdt>
          <w:sdtPr>
            <w:rPr>
              <w:b/>
              <w:color w:val="808080" w:themeColor="background1" w:themeShade="80"/>
              <w:sz w:val="20"/>
              <w:szCs w:val="20"/>
            </w:rPr>
            <w:id w:val="480816952"/>
            <w:placeholder>
              <w:docPart w:val="A45E101D356DDF49AC887990CCE0242B"/>
            </w:placeholder>
            <w:text/>
          </w:sdtPr>
          <w:sdtContent>
            <w:tc>
              <w:tcPr>
                <w:tcW w:w="3080" w:type="dxa"/>
                <w:shd w:val="clear" w:color="auto" w:fill="CCFFCC"/>
                <w:vAlign w:val="center"/>
              </w:tcPr>
              <w:p w:rsidR="00865637" w:rsidRPr="00C83197" w:rsidRDefault="00865637" w:rsidP="00865637">
                <w:pPr>
                  <w:pStyle w:val="TableText-Left"/>
                  <w:rPr>
                    <w:b/>
                    <w:color w:val="808080" w:themeColor="background1" w:themeShade="80"/>
                    <w:sz w:val="20"/>
                    <w:szCs w:val="20"/>
                  </w:rPr>
                </w:pPr>
                <w:r w:rsidRPr="00C83197">
                  <w:rPr>
                    <w:b/>
                    <w:color w:val="808080" w:themeColor="background1" w:themeShade="80"/>
                    <w:sz w:val="20"/>
                    <w:szCs w:val="20"/>
                  </w:rPr>
                  <w:t xml:space="preserve"> Thursday</w:t>
                </w:r>
              </w:p>
            </w:tc>
          </w:sdtContent>
        </w:sdt>
        <w:tc>
          <w:tcPr>
            <w:tcW w:w="6478" w:type="dxa"/>
            <w:shd w:val="clear" w:color="auto" w:fill="CCFFCC"/>
            <w:vAlign w:val="center"/>
          </w:tcPr>
          <w:p w:rsidR="00865637" w:rsidRPr="00C83197" w:rsidRDefault="00C83197" w:rsidP="00865637">
            <w:pPr>
              <w:pStyle w:val="TableText-Decimal"/>
              <w:rPr>
                <w:b/>
                <w:color w:val="808080" w:themeColor="background1" w:themeShade="80"/>
                <w:sz w:val="20"/>
                <w:szCs w:val="20"/>
              </w:rPr>
            </w:pPr>
            <w:r w:rsidRPr="00C83197">
              <w:rPr>
                <w:b/>
                <w:color w:val="808080" w:themeColor="background1" w:themeShade="80"/>
                <w:sz w:val="20"/>
                <w:szCs w:val="20"/>
              </w:rPr>
              <w:t xml:space="preserve">Begin </w:t>
            </w:r>
            <w:proofErr w:type="spellStart"/>
            <w:r w:rsidRPr="00C83197">
              <w:rPr>
                <w:b/>
                <w:color w:val="808080" w:themeColor="background1" w:themeShade="80"/>
                <w:sz w:val="20"/>
                <w:szCs w:val="20"/>
              </w:rPr>
              <w:t>dev</w:t>
            </w:r>
            <w:proofErr w:type="spellEnd"/>
            <w:r w:rsidRPr="00C83197">
              <w:rPr>
                <w:b/>
                <w:color w:val="808080" w:themeColor="background1" w:themeShade="80"/>
                <w:sz w:val="20"/>
                <w:szCs w:val="20"/>
              </w:rPr>
              <w:t xml:space="preserve"> on Create Reminder </w:t>
            </w:r>
          </w:p>
        </w:tc>
      </w:tr>
      <w:tr w:rsidR="00865637" w:rsidTr="00C83197">
        <w:trPr>
          <w:cnfStyle w:val="000000010000" w:firstRow="0" w:lastRow="0" w:firstColumn="0" w:lastColumn="0" w:oddVBand="0" w:evenVBand="0" w:oddHBand="0" w:evenHBand="1" w:firstRowFirstColumn="0" w:firstRowLastColumn="0" w:lastRowFirstColumn="0" w:lastRowLastColumn="0"/>
          <w:trHeight w:val="100"/>
        </w:trPr>
        <w:tc>
          <w:tcPr>
            <w:tcW w:w="3080" w:type="dxa"/>
            <w:shd w:val="clear" w:color="auto" w:fill="CCFFCC"/>
            <w:vAlign w:val="center"/>
          </w:tcPr>
          <w:p w:rsidR="00865637" w:rsidRPr="00C83197" w:rsidRDefault="00865637" w:rsidP="00865637">
            <w:pPr>
              <w:pStyle w:val="TableText-Right"/>
              <w:jc w:val="left"/>
              <w:rPr>
                <w:b/>
                <w:color w:val="808080" w:themeColor="background1" w:themeShade="80"/>
                <w:sz w:val="20"/>
                <w:szCs w:val="20"/>
              </w:rPr>
            </w:pPr>
          </w:p>
        </w:tc>
        <w:tc>
          <w:tcPr>
            <w:tcW w:w="6478" w:type="dxa"/>
            <w:shd w:val="clear" w:color="auto" w:fill="CCFFCC"/>
            <w:vAlign w:val="center"/>
          </w:tcPr>
          <w:p w:rsidR="00865637" w:rsidRPr="00C83197" w:rsidRDefault="00865637" w:rsidP="00C83197">
            <w:pPr>
              <w:pStyle w:val="TableText-Decimal"/>
              <w:rPr>
                <w:b/>
                <w:color w:val="808080" w:themeColor="background1" w:themeShade="80"/>
                <w:sz w:val="20"/>
                <w:szCs w:val="20"/>
              </w:rPr>
            </w:pPr>
            <w:r w:rsidRPr="00C83197">
              <w:rPr>
                <w:b/>
                <w:color w:val="808080" w:themeColor="background1" w:themeShade="80"/>
                <w:sz w:val="20"/>
                <w:szCs w:val="20"/>
              </w:rPr>
              <w:t xml:space="preserve"> </w:t>
            </w:r>
            <w:r w:rsidR="00C83197" w:rsidRPr="00C83197">
              <w:rPr>
                <w:b/>
                <w:color w:val="808080" w:themeColor="background1" w:themeShade="80"/>
                <w:sz w:val="20"/>
                <w:szCs w:val="20"/>
              </w:rPr>
              <w:t xml:space="preserve">Continue </w:t>
            </w:r>
            <w:proofErr w:type="spellStart"/>
            <w:r w:rsidR="00C83197" w:rsidRPr="00C83197">
              <w:rPr>
                <w:b/>
                <w:color w:val="808080" w:themeColor="background1" w:themeShade="80"/>
                <w:sz w:val="20"/>
                <w:szCs w:val="20"/>
              </w:rPr>
              <w:t>dev</w:t>
            </w:r>
            <w:proofErr w:type="spellEnd"/>
          </w:p>
        </w:tc>
      </w:tr>
      <w:tr w:rsidR="00865637" w:rsidTr="00C83197">
        <w:trPr>
          <w:trHeight w:val="441"/>
        </w:trPr>
        <w:tc>
          <w:tcPr>
            <w:tcW w:w="3080" w:type="dxa"/>
            <w:shd w:val="clear" w:color="auto" w:fill="CCFFCC"/>
            <w:vAlign w:val="center"/>
          </w:tcPr>
          <w:p w:rsidR="00865637" w:rsidRPr="00C83197" w:rsidRDefault="00865637" w:rsidP="00865637">
            <w:pPr>
              <w:pStyle w:val="TableText-Right"/>
              <w:jc w:val="left"/>
              <w:rPr>
                <w:b/>
                <w:color w:val="808080" w:themeColor="background1" w:themeShade="80"/>
                <w:sz w:val="20"/>
                <w:szCs w:val="20"/>
              </w:rPr>
            </w:pPr>
            <w:r w:rsidRPr="00C83197">
              <w:rPr>
                <w:b/>
                <w:color w:val="808080" w:themeColor="background1" w:themeShade="80"/>
                <w:sz w:val="20"/>
                <w:szCs w:val="20"/>
              </w:rPr>
              <w:t>Friday</w:t>
            </w:r>
          </w:p>
        </w:tc>
        <w:tc>
          <w:tcPr>
            <w:tcW w:w="6478" w:type="dxa"/>
            <w:shd w:val="clear" w:color="auto" w:fill="CCFFCC"/>
            <w:vAlign w:val="center"/>
          </w:tcPr>
          <w:p w:rsidR="00865637" w:rsidRPr="00C83197" w:rsidRDefault="00C83197" w:rsidP="00865637">
            <w:pPr>
              <w:pStyle w:val="TableText-Decimal"/>
              <w:rPr>
                <w:b/>
                <w:color w:val="808080" w:themeColor="background1" w:themeShade="80"/>
                <w:sz w:val="20"/>
                <w:szCs w:val="20"/>
              </w:rPr>
            </w:pPr>
            <w:r w:rsidRPr="00C83197">
              <w:rPr>
                <w:b/>
                <w:color w:val="808080" w:themeColor="background1" w:themeShade="80"/>
                <w:sz w:val="20"/>
                <w:szCs w:val="20"/>
              </w:rPr>
              <w:t>Test login and create reminder together</w:t>
            </w:r>
          </w:p>
        </w:tc>
      </w:tr>
      <w:tr w:rsidR="00865637" w:rsidTr="00C83197">
        <w:trPr>
          <w:cnfStyle w:val="000000010000" w:firstRow="0" w:lastRow="0" w:firstColumn="0" w:lastColumn="0" w:oddVBand="0" w:evenVBand="0" w:oddHBand="0" w:evenHBand="1" w:firstRowFirstColumn="0" w:firstRowLastColumn="0" w:lastRowFirstColumn="0" w:lastRowLastColumn="0"/>
          <w:trHeight w:val="441"/>
        </w:trPr>
        <w:tc>
          <w:tcPr>
            <w:tcW w:w="3080" w:type="dxa"/>
            <w:shd w:val="clear" w:color="auto" w:fill="CCFFCC"/>
            <w:vAlign w:val="center"/>
          </w:tcPr>
          <w:p w:rsidR="00865637" w:rsidRPr="00C83197" w:rsidRDefault="00865637" w:rsidP="00865637">
            <w:pPr>
              <w:pStyle w:val="TableText-Right"/>
              <w:rPr>
                <w:b/>
                <w:color w:val="808080" w:themeColor="background1" w:themeShade="80"/>
                <w:sz w:val="20"/>
                <w:szCs w:val="20"/>
              </w:rPr>
            </w:pPr>
          </w:p>
        </w:tc>
        <w:tc>
          <w:tcPr>
            <w:tcW w:w="6478" w:type="dxa"/>
            <w:shd w:val="clear" w:color="auto" w:fill="CCFFCC"/>
            <w:vAlign w:val="center"/>
          </w:tcPr>
          <w:p w:rsidR="00865637" w:rsidRPr="00C83197" w:rsidRDefault="00C83197" w:rsidP="00865637">
            <w:pPr>
              <w:pStyle w:val="TableText-Decimal"/>
              <w:rPr>
                <w:b/>
                <w:color w:val="808080" w:themeColor="background1" w:themeShade="80"/>
                <w:sz w:val="20"/>
                <w:szCs w:val="20"/>
              </w:rPr>
            </w:pPr>
            <w:r w:rsidRPr="00C83197">
              <w:rPr>
                <w:b/>
                <w:color w:val="808080" w:themeColor="background1" w:themeShade="80"/>
                <w:sz w:val="20"/>
                <w:szCs w:val="20"/>
              </w:rPr>
              <w:t>Debug if needed, turn in NLT Sunday</w:t>
            </w:r>
          </w:p>
        </w:tc>
      </w:tr>
      <w:tr w:rsidR="00865637" w:rsidTr="00C83197">
        <w:trPr>
          <w:cnfStyle w:val="010000000000" w:firstRow="0" w:lastRow="1" w:firstColumn="0" w:lastColumn="0" w:oddVBand="0" w:evenVBand="0" w:oddHBand="0" w:evenHBand="0" w:firstRowFirstColumn="0" w:firstRowLastColumn="0" w:lastRowFirstColumn="0" w:lastRowLastColumn="0"/>
          <w:trHeight w:val="441"/>
        </w:trPr>
        <w:tc>
          <w:tcPr>
            <w:tcW w:w="3080" w:type="dxa"/>
            <w:shd w:val="clear" w:color="auto" w:fill="CCFFCC"/>
            <w:vAlign w:val="center"/>
          </w:tcPr>
          <w:p w:rsidR="00865637" w:rsidRDefault="00865637" w:rsidP="00865637">
            <w:pPr>
              <w:pStyle w:val="TableText-Right"/>
              <w:rPr>
                <w:color w:val="FFFFFF" w:themeColor="background1"/>
              </w:rPr>
            </w:pPr>
          </w:p>
        </w:tc>
        <w:tc>
          <w:tcPr>
            <w:tcW w:w="6478" w:type="dxa"/>
            <w:shd w:val="clear" w:color="auto" w:fill="CCFFCC"/>
            <w:vAlign w:val="center"/>
          </w:tcPr>
          <w:p w:rsidR="00865637" w:rsidRDefault="00865637" w:rsidP="00865637">
            <w:pPr>
              <w:pStyle w:val="TableText-Decimal"/>
              <w:rPr>
                <w:color w:val="FFFFFF" w:themeColor="background1"/>
              </w:rPr>
            </w:pPr>
          </w:p>
        </w:tc>
      </w:tr>
    </w:tbl>
    <w:p w:rsidR="00865637" w:rsidRDefault="00865637"/>
    <w:p w:rsidR="00C83197" w:rsidRDefault="00C83197"/>
    <w:p w:rsidR="00C83197" w:rsidRDefault="00C83197"/>
    <w:p w:rsidR="00C83197" w:rsidRDefault="00C83197"/>
    <w:p w:rsidR="00C83197" w:rsidRDefault="00C83197"/>
    <w:tbl>
      <w:tblPr>
        <w:tblStyle w:val="FinancialTable"/>
        <w:tblW w:w="0" w:type="auto"/>
        <w:shd w:val="clear" w:color="auto" w:fill="FFCC99"/>
        <w:tblLook w:val="04E0" w:firstRow="1" w:lastRow="1" w:firstColumn="1" w:lastColumn="0" w:noHBand="0" w:noVBand="1"/>
      </w:tblPr>
      <w:tblGrid>
        <w:gridCol w:w="3080"/>
        <w:gridCol w:w="6478"/>
      </w:tblGrid>
      <w:tr w:rsidR="00C83197" w:rsidTr="00C83197">
        <w:trPr>
          <w:cnfStyle w:val="100000000000" w:firstRow="1" w:lastRow="0" w:firstColumn="0" w:lastColumn="0" w:oddVBand="0" w:evenVBand="0" w:oddHBand="0" w:evenHBand="0" w:firstRowFirstColumn="0" w:firstRowLastColumn="0" w:lastRowFirstColumn="0" w:lastRowLastColumn="0"/>
          <w:trHeight w:val="441"/>
        </w:trPr>
        <w:sdt>
          <w:sdtPr>
            <w:rPr>
              <w:b/>
              <w:color w:val="03A7A3" w:themeColor="accent6" w:themeShade="BF"/>
            </w:rPr>
            <w:id w:val="463554401"/>
            <w:placeholder>
              <w:docPart w:val="864AB053F6E19E438BBDCE694DF2D127"/>
            </w:placeholder>
            <w:text/>
          </w:sdtPr>
          <w:sdtContent>
            <w:tc>
              <w:tcPr>
                <w:tcW w:w="3080" w:type="dxa"/>
                <w:shd w:val="clear" w:color="auto" w:fill="FFCC99"/>
                <w:vAlign w:val="center"/>
              </w:tcPr>
              <w:p w:rsidR="00C83197" w:rsidRPr="00C83197" w:rsidRDefault="00C83197" w:rsidP="00C83197">
                <w:pPr>
                  <w:pStyle w:val="TableHeading-Left"/>
                  <w:rPr>
                    <w:b/>
                    <w:color w:val="03A7A3" w:themeColor="accent6" w:themeShade="BF"/>
                  </w:rPr>
                </w:pPr>
                <w:r w:rsidRPr="00C83197">
                  <w:rPr>
                    <w:b/>
                    <w:color w:val="03A7A3" w:themeColor="accent6" w:themeShade="BF"/>
                  </w:rPr>
                  <w:t>Progress Sc</w:t>
                </w:r>
                <w:r>
                  <w:rPr>
                    <w:b/>
                    <w:color w:val="03A7A3" w:themeColor="accent6" w:themeShade="BF"/>
                  </w:rPr>
                  <w:t>hedule Week 3</w:t>
                </w:r>
              </w:p>
            </w:tc>
          </w:sdtContent>
        </w:sdt>
        <w:sdt>
          <w:sdtPr>
            <w:rPr>
              <w:b/>
              <w:color w:val="03A7A3" w:themeColor="accent6" w:themeShade="BF"/>
            </w:rPr>
            <w:id w:val="-1604408682"/>
            <w:placeholder>
              <w:docPart w:val="4DA485F85F920B40AD443C38BB06B63A"/>
            </w:placeholder>
            <w:text/>
          </w:sdtPr>
          <w:sdtContent>
            <w:tc>
              <w:tcPr>
                <w:tcW w:w="6478" w:type="dxa"/>
                <w:shd w:val="clear" w:color="auto" w:fill="FFCC99"/>
                <w:vAlign w:val="center"/>
              </w:tcPr>
              <w:p w:rsidR="00C83197" w:rsidRPr="00C83197" w:rsidRDefault="00C83197" w:rsidP="00C83197">
                <w:pPr>
                  <w:pStyle w:val="TableHeading-Center"/>
                  <w:rPr>
                    <w:b/>
                    <w:color w:val="03A7A3" w:themeColor="accent6" w:themeShade="BF"/>
                  </w:rPr>
                </w:pPr>
                <w:r w:rsidRPr="00C83197">
                  <w:rPr>
                    <w:b/>
                    <w:color w:val="03A7A3" w:themeColor="accent6" w:themeShade="BF"/>
                  </w:rPr>
                  <w:t xml:space="preserve"> </w:t>
                </w:r>
              </w:p>
            </w:tc>
          </w:sdtContent>
        </w:sdt>
      </w:tr>
      <w:tr w:rsidR="00C83197" w:rsidTr="00C83197">
        <w:trPr>
          <w:trHeight w:val="471"/>
        </w:trPr>
        <w:sdt>
          <w:sdtPr>
            <w:rPr>
              <w:b/>
              <w:color w:val="03A7A3" w:themeColor="accent6" w:themeShade="BF"/>
            </w:rPr>
            <w:id w:val="-1707251362"/>
            <w:placeholder>
              <w:docPart w:val="E657848981721346849AF6AFE54C16AC"/>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Monday</w:t>
                </w:r>
              </w:p>
            </w:tc>
          </w:sdtContent>
        </w:sdt>
        <w:tc>
          <w:tcPr>
            <w:tcW w:w="6478" w:type="dxa"/>
            <w:shd w:val="clear" w:color="auto" w:fill="FFCC99"/>
            <w:vAlign w:val="center"/>
          </w:tcPr>
          <w:p w:rsidR="00C83197" w:rsidRPr="00C83197" w:rsidRDefault="00C83197" w:rsidP="00C83197">
            <w:pPr>
              <w:pStyle w:val="TableText-Decimal"/>
              <w:rPr>
                <w:b/>
                <w:color w:val="03A7A3" w:themeColor="accent6" w:themeShade="BF"/>
              </w:rPr>
            </w:pPr>
            <w:r>
              <w:rPr>
                <w:b/>
                <w:color w:val="03A7A3" w:themeColor="accent6" w:themeShade="BF"/>
              </w:rPr>
              <w:t>Begin creating the RU of CRUD</w:t>
            </w:r>
          </w:p>
        </w:tc>
      </w:tr>
      <w:tr w:rsidR="00C83197" w:rsidTr="00C83197">
        <w:trPr>
          <w:cnfStyle w:val="000000010000" w:firstRow="0" w:lastRow="0" w:firstColumn="0" w:lastColumn="0" w:oddVBand="0" w:evenVBand="0" w:oddHBand="0" w:evenHBand="1" w:firstRowFirstColumn="0" w:firstRowLastColumn="0" w:lastRowFirstColumn="0" w:lastRowLastColumn="0"/>
          <w:trHeight w:val="441"/>
        </w:trPr>
        <w:sdt>
          <w:sdtPr>
            <w:rPr>
              <w:b/>
              <w:color w:val="03A7A3" w:themeColor="accent6" w:themeShade="BF"/>
            </w:rPr>
            <w:id w:val="-1886709432"/>
            <w:placeholder>
              <w:docPart w:val="515B814D592BF74882330311EE70C45D"/>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 xml:space="preserve"> </w:t>
                </w:r>
              </w:p>
            </w:tc>
          </w:sdtContent>
        </w:sdt>
        <w:tc>
          <w:tcPr>
            <w:tcW w:w="6478" w:type="dxa"/>
            <w:shd w:val="clear" w:color="auto" w:fill="FFCC99"/>
            <w:vAlign w:val="center"/>
          </w:tcPr>
          <w:p w:rsidR="00C83197" w:rsidRPr="00C83197" w:rsidRDefault="00C83197" w:rsidP="00C83197">
            <w:pPr>
              <w:pStyle w:val="TableText-Decimal"/>
              <w:rPr>
                <w:b/>
                <w:color w:val="03A7A3" w:themeColor="accent6" w:themeShade="BF"/>
              </w:rPr>
            </w:pPr>
            <w:r>
              <w:rPr>
                <w:b/>
                <w:color w:val="03A7A3" w:themeColor="accent6" w:themeShade="BF"/>
              </w:rPr>
              <w:t xml:space="preserve">Create update </w:t>
            </w:r>
            <w:r w:rsidR="000F64E0">
              <w:rPr>
                <w:b/>
                <w:color w:val="03A7A3" w:themeColor="accent6" w:themeShade="BF"/>
              </w:rPr>
              <w:t>feature</w:t>
            </w:r>
            <w:r>
              <w:rPr>
                <w:b/>
                <w:color w:val="03A7A3" w:themeColor="accent6" w:themeShade="BF"/>
              </w:rPr>
              <w:t xml:space="preserve"> of the Reminders</w:t>
            </w:r>
          </w:p>
        </w:tc>
      </w:tr>
      <w:tr w:rsidR="00C83197" w:rsidTr="00C83197">
        <w:trPr>
          <w:trHeight w:val="471"/>
        </w:trPr>
        <w:sdt>
          <w:sdtPr>
            <w:rPr>
              <w:b/>
              <w:color w:val="03A7A3" w:themeColor="accent6" w:themeShade="BF"/>
            </w:rPr>
            <w:id w:val="605461757"/>
            <w:placeholder>
              <w:docPart w:val="F2BBF3AE91EF654C8126699E5B80340A"/>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Tuesday</w:t>
                </w:r>
              </w:p>
            </w:tc>
          </w:sdtContent>
        </w:sdt>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 xml:space="preserve">Test update feature with login and create </w:t>
            </w:r>
          </w:p>
        </w:tc>
      </w:tr>
      <w:tr w:rsidR="00C83197" w:rsidTr="00C83197">
        <w:trPr>
          <w:cnfStyle w:val="000000010000" w:firstRow="0" w:lastRow="0" w:firstColumn="0" w:lastColumn="0" w:oddVBand="0" w:evenVBand="0" w:oddHBand="0" w:evenHBand="1" w:firstRowFirstColumn="0" w:firstRowLastColumn="0" w:lastRowFirstColumn="0" w:lastRowLastColumn="0"/>
          <w:trHeight w:val="441"/>
        </w:trPr>
        <w:sdt>
          <w:sdtPr>
            <w:rPr>
              <w:b/>
              <w:color w:val="03A7A3" w:themeColor="accent6" w:themeShade="BF"/>
            </w:rPr>
            <w:id w:val="-204717766"/>
            <w:placeholder>
              <w:docPart w:val="D85D23F9B74ECF40886982D05E6C18ED"/>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 xml:space="preserve"> </w:t>
                </w:r>
              </w:p>
            </w:tc>
          </w:sdtContent>
        </w:sdt>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Debug and refactor as needed</w:t>
            </w:r>
          </w:p>
        </w:tc>
      </w:tr>
      <w:tr w:rsidR="00C83197" w:rsidTr="00C83197">
        <w:trPr>
          <w:trHeight w:val="441"/>
        </w:trPr>
        <w:sdt>
          <w:sdtPr>
            <w:rPr>
              <w:b/>
              <w:color w:val="03A7A3" w:themeColor="accent6" w:themeShade="BF"/>
            </w:rPr>
            <w:id w:val="-1296824068"/>
            <w:placeholder>
              <w:docPart w:val="F339999FD458DA40B7226514FF4A2772"/>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Wednesday</w:t>
                </w:r>
              </w:p>
            </w:tc>
          </w:sdtContent>
        </w:sdt>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Create stored reminders feature</w:t>
            </w:r>
          </w:p>
        </w:tc>
      </w:tr>
      <w:tr w:rsidR="00C83197" w:rsidTr="00C83197">
        <w:trPr>
          <w:cnfStyle w:val="000000010000" w:firstRow="0" w:lastRow="0" w:firstColumn="0" w:lastColumn="0" w:oddVBand="0" w:evenVBand="0" w:oddHBand="0" w:evenHBand="1" w:firstRowFirstColumn="0" w:firstRowLastColumn="0" w:lastRowFirstColumn="0" w:lastRowLastColumn="0"/>
          <w:trHeight w:val="471"/>
        </w:trPr>
        <w:sdt>
          <w:sdtPr>
            <w:rPr>
              <w:b/>
              <w:color w:val="03A7A3" w:themeColor="accent6" w:themeShade="BF"/>
            </w:rPr>
            <w:id w:val="155495788"/>
            <w:placeholder>
              <w:docPart w:val="C1B8CE158F9A7442A845C750BAB3530F"/>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 xml:space="preserve"> </w:t>
                </w:r>
              </w:p>
            </w:tc>
          </w:sdtContent>
        </w:sdt>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Create stored reminders feature</w:t>
            </w:r>
          </w:p>
        </w:tc>
      </w:tr>
      <w:tr w:rsidR="00C83197" w:rsidTr="00C83197">
        <w:trPr>
          <w:trHeight w:val="441"/>
        </w:trPr>
        <w:sdt>
          <w:sdtPr>
            <w:rPr>
              <w:b/>
              <w:color w:val="03A7A3" w:themeColor="accent6" w:themeShade="BF"/>
            </w:rPr>
            <w:id w:val="2080935290"/>
            <w:placeholder>
              <w:docPart w:val="2E5ED79029BAE94CAD8322AFE1DA5109"/>
            </w:placeholder>
            <w:text/>
          </w:sdtPr>
          <w:sdtContent>
            <w:tc>
              <w:tcPr>
                <w:tcW w:w="3080" w:type="dxa"/>
                <w:shd w:val="clear" w:color="auto" w:fill="FFCC99"/>
                <w:vAlign w:val="center"/>
              </w:tcPr>
              <w:p w:rsidR="00C83197" w:rsidRPr="00C83197" w:rsidRDefault="00C83197" w:rsidP="00C83197">
                <w:pPr>
                  <w:pStyle w:val="TableText-Left"/>
                  <w:rPr>
                    <w:b/>
                    <w:color w:val="03A7A3" w:themeColor="accent6" w:themeShade="BF"/>
                  </w:rPr>
                </w:pPr>
                <w:r w:rsidRPr="00C83197">
                  <w:rPr>
                    <w:b/>
                    <w:color w:val="03A7A3" w:themeColor="accent6" w:themeShade="BF"/>
                  </w:rPr>
                  <w:t xml:space="preserve"> Thursday</w:t>
                </w:r>
              </w:p>
            </w:tc>
          </w:sdtContent>
        </w:sdt>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Test stored reminders feature note bugs</w:t>
            </w:r>
          </w:p>
        </w:tc>
      </w:tr>
      <w:tr w:rsidR="00C83197" w:rsidTr="00C83197">
        <w:trPr>
          <w:cnfStyle w:val="000000010000" w:firstRow="0" w:lastRow="0" w:firstColumn="0" w:lastColumn="0" w:oddVBand="0" w:evenVBand="0" w:oddHBand="0" w:evenHBand="1" w:firstRowFirstColumn="0" w:firstRowLastColumn="0" w:lastRowFirstColumn="0" w:lastRowLastColumn="0"/>
          <w:trHeight w:val="100"/>
        </w:trPr>
        <w:tc>
          <w:tcPr>
            <w:tcW w:w="3080" w:type="dxa"/>
            <w:shd w:val="clear" w:color="auto" w:fill="FFCC99"/>
            <w:vAlign w:val="center"/>
          </w:tcPr>
          <w:p w:rsidR="00C83197" w:rsidRPr="00C83197" w:rsidRDefault="00C83197" w:rsidP="00C83197">
            <w:pPr>
              <w:pStyle w:val="TableText-Right"/>
              <w:jc w:val="left"/>
              <w:rPr>
                <w:b/>
                <w:color w:val="03A7A3" w:themeColor="accent6" w:themeShade="BF"/>
              </w:rPr>
            </w:pPr>
          </w:p>
        </w:tc>
        <w:tc>
          <w:tcPr>
            <w:tcW w:w="6478" w:type="dxa"/>
            <w:shd w:val="clear" w:color="auto" w:fill="FFCC99"/>
            <w:vAlign w:val="center"/>
          </w:tcPr>
          <w:p w:rsidR="00C83197" w:rsidRPr="00C83197" w:rsidRDefault="000F64E0" w:rsidP="000F64E0">
            <w:pPr>
              <w:pStyle w:val="TableText-Decimal"/>
              <w:rPr>
                <w:b/>
                <w:color w:val="03A7A3" w:themeColor="accent6" w:themeShade="BF"/>
              </w:rPr>
            </w:pPr>
            <w:r>
              <w:rPr>
                <w:b/>
                <w:color w:val="03A7A3" w:themeColor="accent6" w:themeShade="BF"/>
              </w:rPr>
              <w:t>Debug and refactor if needed</w:t>
            </w:r>
          </w:p>
        </w:tc>
      </w:tr>
      <w:tr w:rsidR="00C83197" w:rsidTr="00C83197">
        <w:trPr>
          <w:trHeight w:val="441"/>
        </w:trPr>
        <w:tc>
          <w:tcPr>
            <w:tcW w:w="3080" w:type="dxa"/>
            <w:shd w:val="clear" w:color="auto" w:fill="FFCC99"/>
            <w:vAlign w:val="center"/>
          </w:tcPr>
          <w:p w:rsidR="00C83197" w:rsidRPr="00C83197" w:rsidRDefault="00C83197" w:rsidP="00C83197">
            <w:pPr>
              <w:pStyle w:val="TableText-Right"/>
              <w:jc w:val="left"/>
              <w:rPr>
                <w:b/>
                <w:color w:val="03A7A3" w:themeColor="accent6" w:themeShade="BF"/>
              </w:rPr>
            </w:pPr>
            <w:r w:rsidRPr="00C83197">
              <w:rPr>
                <w:b/>
                <w:color w:val="03A7A3" w:themeColor="accent6" w:themeShade="BF"/>
              </w:rPr>
              <w:t>Friday</w:t>
            </w:r>
          </w:p>
        </w:tc>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Review changes with pull request in features</w:t>
            </w:r>
          </w:p>
        </w:tc>
      </w:tr>
      <w:tr w:rsidR="00C83197" w:rsidTr="00C83197">
        <w:trPr>
          <w:cnfStyle w:val="000000010000" w:firstRow="0" w:lastRow="0" w:firstColumn="0" w:lastColumn="0" w:oddVBand="0" w:evenVBand="0" w:oddHBand="0" w:evenHBand="1" w:firstRowFirstColumn="0" w:firstRowLastColumn="0" w:lastRowFirstColumn="0" w:lastRowLastColumn="0"/>
          <w:trHeight w:val="441"/>
        </w:trPr>
        <w:tc>
          <w:tcPr>
            <w:tcW w:w="3080" w:type="dxa"/>
            <w:shd w:val="clear" w:color="auto" w:fill="FFCC99"/>
            <w:vAlign w:val="center"/>
          </w:tcPr>
          <w:p w:rsidR="00C83197" w:rsidRPr="00C83197" w:rsidRDefault="00C83197" w:rsidP="00C83197">
            <w:pPr>
              <w:pStyle w:val="TableText-Right"/>
              <w:rPr>
                <w:b/>
                <w:color w:val="03A7A3" w:themeColor="accent6" w:themeShade="BF"/>
              </w:rPr>
            </w:pPr>
          </w:p>
        </w:tc>
        <w:tc>
          <w:tcPr>
            <w:tcW w:w="6478" w:type="dxa"/>
            <w:shd w:val="clear" w:color="auto" w:fill="FFCC99"/>
            <w:vAlign w:val="center"/>
          </w:tcPr>
          <w:p w:rsidR="00C83197" w:rsidRPr="00C83197" w:rsidRDefault="000F64E0" w:rsidP="00C83197">
            <w:pPr>
              <w:pStyle w:val="TableText-Decimal"/>
              <w:rPr>
                <w:b/>
                <w:color w:val="03A7A3" w:themeColor="accent6" w:themeShade="BF"/>
              </w:rPr>
            </w:pPr>
            <w:r>
              <w:rPr>
                <w:b/>
                <w:color w:val="03A7A3" w:themeColor="accent6" w:themeShade="BF"/>
              </w:rPr>
              <w:t xml:space="preserve">Pull into master if all is well </w:t>
            </w:r>
          </w:p>
        </w:tc>
      </w:tr>
      <w:tr w:rsidR="00C83197" w:rsidTr="00C83197">
        <w:trPr>
          <w:cnfStyle w:val="010000000000" w:firstRow="0" w:lastRow="1" w:firstColumn="0" w:lastColumn="0" w:oddVBand="0" w:evenVBand="0" w:oddHBand="0" w:evenHBand="0" w:firstRowFirstColumn="0" w:firstRowLastColumn="0" w:lastRowFirstColumn="0" w:lastRowLastColumn="0"/>
          <w:trHeight w:val="441"/>
        </w:trPr>
        <w:tc>
          <w:tcPr>
            <w:tcW w:w="3080" w:type="dxa"/>
            <w:shd w:val="clear" w:color="auto" w:fill="FFCC99"/>
            <w:vAlign w:val="center"/>
          </w:tcPr>
          <w:p w:rsidR="00C83197" w:rsidRDefault="00C83197" w:rsidP="00C83197">
            <w:pPr>
              <w:pStyle w:val="TableText-Right"/>
              <w:rPr>
                <w:color w:val="FFFFFF" w:themeColor="background1"/>
              </w:rPr>
            </w:pPr>
          </w:p>
        </w:tc>
        <w:tc>
          <w:tcPr>
            <w:tcW w:w="6478" w:type="dxa"/>
            <w:shd w:val="clear" w:color="auto" w:fill="FFCC99"/>
            <w:vAlign w:val="center"/>
          </w:tcPr>
          <w:p w:rsidR="00C83197" w:rsidRDefault="00C83197" w:rsidP="00C83197">
            <w:pPr>
              <w:pStyle w:val="TableText-Decimal"/>
              <w:rPr>
                <w:color w:val="FFFFFF" w:themeColor="background1"/>
              </w:rPr>
            </w:pPr>
          </w:p>
        </w:tc>
      </w:tr>
    </w:tbl>
    <w:p w:rsidR="00C83197" w:rsidRDefault="00C83197"/>
    <w:p w:rsidR="000F64E0" w:rsidRDefault="000F64E0"/>
    <w:p w:rsidR="000F64E0" w:rsidRDefault="000F64E0"/>
    <w:tbl>
      <w:tblPr>
        <w:tblStyle w:val="FinancialTable"/>
        <w:tblW w:w="0" w:type="auto"/>
        <w:shd w:val="clear" w:color="auto" w:fill="CCFFFF"/>
        <w:tblLook w:val="04E0" w:firstRow="1" w:lastRow="1" w:firstColumn="1" w:lastColumn="0" w:noHBand="0" w:noVBand="1"/>
      </w:tblPr>
      <w:tblGrid>
        <w:gridCol w:w="3080"/>
        <w:gridCol w:w="6478"/>
      </w:tblGrid>
      <w:tr w:rsidR="000F64E0" w:rsidTr="000F64E0">
        <w:trPr>
          <w:cnfStyle w:val="100000000000" w:firstRow="1" w:lastRow="0" w:firstColumn="0" w:lastColumn="0" w:oddVBand="0" w:evenVBand="0" w:oddHBand="0" w:evenHBand="0" w:firstRowFirstColumn="0" w:firstRowLastColumn="0" w:lastRowFirstColumn="0" w:lastRowLastColumn="0"/>
          <w:trHeight w:val="441"/>
        </w:trPr>
        <w:sdt>
          <w:sdtPr>
            <w:rPr>
              <w:b/>
              <w:color w:val="808080" w:themeColor="background1" w:themeShade="80"/>
            </w:rPr>
            <w:id w:val="-1924336378"/>
            <w:placeholder>
              <w:docPart w:val="56123F66DE157A49A6F6E1356D25EB3C"/>
            </w:placeholder>
            <w:text/>
          </w:sdtPr>
          <w:sdtContent>
            <w:tc>
              <w:tcPr>
                <w:tcW w:w="3080" w:type="dxa"/>
                <w:shd w:val="clear" w:color="auto" w:fill="CCFFFF"/>
                <w:vAlign w:val="center"/>
              </w:tcPr>
              <w:p w:rsidR="000F64E0" w:rsidRPr="000F64E0" w:rsidRDefault="000F64E0" w:rsidP="000F64E0">
                <w:pPr>
                  <w:pStyle w:val="TableHeading-Left"/>
                  <w:rPr>
                    <w:b/>
                    <w:color w:val="808080" w:themeColor="background1" w:themeShade="80"/>
                  </w:rPr>
                </w:pPr>
                <w:r w:rsidRPr="000F64E0">
                  <w:rPr>
                    <w:b/>
                    <w:color w:val="808080" w:themeColor="background1" w:themeShade="80"/>
                  </w:rPr>
                  <w:t>Progress Schedule Week 4</w:t>
                </w:r>
              </w:p>
            </w:tc>
          </w:sdtContent>
        </w:sdt>
        <w:sdt>
          <w:sdtPr>
            <w:rPr>
              <w:b/>
              <w:color w:val="808080" w:themeColor="background1" w:themeShade="80"/>
            </w:rPr>
            <w:id w:val="1214233833"/>
            <w:placeholder>
              <w:docPart w:val="6C4D7D0C584CCA4C83095BACCF2085B5"/>
            </w:placeholder>
            <w:text/>
          </w:sdtPr>
          <w:sdtContent>
            <w:tc>
              <w:tcPr>
                <w:tcW w:w="6478" w:type="dxa"/>
                <w:shd w:val="clear" w:color="auto" w:fill="CCFFFF"/>
                <w:vAlign w:val="center"/>
              </w:tcPr>
              <w:p w:rsidR="000F64E0" w:rsidRPr="000F64E0" w:rsidRDefault="000F64E0" w:rsidP="000F64E0">
                <w:pPr>
                  <w:pStyle w:val="TableHeading-Center"/>
                  <w:rPr>
                    <w:b/>
                    <w:color w:val="808080" w:themeColor="background1" w:themeShade="80"/>
                  </w:rPr>
                </w:pPr>
                <w:r w:rsidRPr="000F64E0">
                  <w:rPr>
                    <w:b/>
                    <w:color w:val="808080" w:themeColor="background1" w:themeShade="80"/>
                  </w:rPr>
                  <w:t xml:space="preserve"> </w:t>
                </w:r>
              </w:p>
            </w:tc>
          </w:sdtContent>
        </w:sdt>
      </w:tr>
      <w:tr w:rsidR="000F64E0" w:rsidTr="000F64E0">
        <w:trPr>
          <w:trHeight w:val="471"/>
        </w:trPr>
        <w:sdt>
          <w:sdtPr>
            <w:rPr>
              <w:b/>
              <w:color w:val="808080" w:themeColor="background1" w:themeShade="80"/>
            </w:rPr>
            <w:id w:val="-1679653780"/>
            <w:placeholder>
              <w:docPart w:val="D1E2C47AB020394C99CF7A03D8182228"/>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Monday</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Pr>
                <w:b/>
                <w:color w:val="808080" w:themeColor="background1" w:themeShade="80"/>
              </w:rPr>
              <w:t>Begin creating Delete feature</w:t>
            </w:r>
          </w:p>
        </w:tc>
      </w:tr>
      <w:tr w:rsidR="000F64E0" w:rsidTr="000F64E0">
        <w:trPr>
          <w:cnfStyle w:val="000000010000" w:firstRow="0" w:lastRow="0" w:firstColumn="0" w:lastColumn="0" w:oddVBand="0" w:evenVBand="0" w:oddHBand="0" w:evenHBand="1" w:firstRowFirstColumn="0" w:firstRowLastColumn="0" w:lastRowFirstColumn="0" w:lastRowLastColumn="0"/>
          <w:trHeight w:val="441"/>
        </w:trPr>
        <w:sdt>
          <w:sdtPr>
            <w:rPr>
              <w:b/>
              <w:color w:val="808080" w:themeColor="background1" w:themeShade="80"/>
            </w:rPr>
            <w:id w:val="-1898035075"/>
            <w:placeholder>
              <w:docPart w:val="88B9391320BEA2458B9541419F54F1B1"/>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 xml:space="preserve"> </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Pr>
                <w:b/>
                <w:color w:val="808080" w:themeColor="background1" w:themeShade="80"/>
              </w:rPr>
              <w:t xml:space="preserve">Continue </w:t>
            </w:r>
            <w:proofErr w:type="spellStart"/>
            <w:r>
              <w:rPr>
                <w:b/>
                <w:color w:val="808080" w:themeColor="background1" w:themeShade="80"/>
              </w:rPr>
              <w:t>dev</w:t>
            </w:r>
            <w:proofErr w:type="spellEnd"/>
            <w:r>
              <w:rPr>
                <w:b/>
                <w:color w:val="808080" w:themeColor="background1" w:themeShade="80"/>
              </w:rPr>
              <w:t xml:space="preserve"> on Delete feature</w:t>
            </w:r>
          </w:p>
        </w:tc>
      </w:tr>
      <w:tr w:rsidR="000F64E0" w:rsidTr="000F64E0">
        <w:trPr>
          <w:trHeight w:val="471"/>
        </w:trPr>
        <w:sdt>
          <w:sdtPr>
            <w:rPr>
              <w:b/>
              <w:color w:val="808080" w:themeColor="background1" w:themeShade="80"/>
            </w:rPr>
            <w:id w:val="703601727"/>
            <w:placeholder>
              <w:docPart w:val="EE4B5DE82A118C4C80DA53282111B53C"/>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Tuesday</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 xml:space="preserve">Test </w:t>
            </w:r>
            <w:r>
              <w:rPr>
                <w:b/>
                <w:color w:val="808080" w:themeColor="background1" w:themeShade="80"/>
              </w:rPr>
              <w:t>delete</w:t>
            </w:r>
            <w:r w:rsidRPr="000F64E0">
              <w:rPr>
                <w:b/>
                <w:color w:val="808080" w:themeColor="background1" w:themeShade="80"/>
              </w:rPr>
              <w:t xml:space="preserve"> feature</w:t>
            </w:r>
            <w:r>
              <w:rPr>
                <w:b/>
                <w:color w:val="808080" w:themeColor="background1" w:themeShade="80"/>
              </w:rPr>
              <w:t xml:space="preserve"> with login, </w:t>
            </w:r>
            <w:r w:rsidRPr="000F64E0">
              <w:rPr>
                <w:b/>
                <w:color w:val="808080" w:themeColor="background1" w:themeShade="80"/>
              </w:rPr>
              <w:t>create</w:t>
            </w:r>
            <w:r>
              <w:rPr>
                <w:b/>
                <w:color w:val="808080" w:themeColor="background1" w:themeShade="80"/>
              </w:rPr>
              <w:t>, and update</w:t>
            </w:r>
            <w:r w:rsidRPr="000F64E0">
              <w:rPr>
                <w:b/>
                <w:color w:val="808080" w:themeColor="background1" w:themeShade="80"/>
              </w:rPr>
              <w:t xml:space="preserve"> </w:t>
            </w:r>
          </w:p>
        </w:tc>
      </w:tr>
      <w:tr w:rsidR="000F64E0" w:rsidTr="000F64E0">
        <w:trPr>
          <w:cnfStyle w:val="000000010000" w:firstRow="0" w:lastRow="0" w:firstColumn="0" w:lastColumn="0" w:oddVBand="0" w:evenVBand="0" w:oddHBand="0" w:evenHBand="1" w:firstRowFirstColumn="0" w:firstRowLastColumn="0" w:lastRowFirstColumn="0" w:lastRowLastColumn="0"/>
          <w:trHeight w:val="441"/>
        </w:trPr>
        <w:sdt>
          <w:sdtPr>
            <w:rPr>
              <w:b/>
              <w:color w:val="808080" w:themeColor="background1" w:themeShade="80"/>
            </w:rPr>
            <w:id w:val="-615286308"/>
            <w:placeholder>
              <w:docPart w:val="77DF042039345344B6F2B270BCA48F9C"/>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 xml:space="preserve"> </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Debug and refactor as needed</w:t>
            </w:r>
          </w:p>
        </w:tc>
      </w:tr>
      <w:tr w:rsidR="000F64E0" w:rsidTr="000F64E0">
        <w:trPr>
          <w:trHeight w:val="441"/>
        </w:trPr>
        <w:sdt>
          <w:sdtPr>
            <w:rPr>
              <w:b/>
              <w:color w:val="808080" w:themeColor="background1" w:themeShade="80"/>
            </w:rPr>
            <w:id w:val="983435527"/>
            <w:placeholder>
              <w:docPart w:val="A5D9B3766F38A349B44902AA13E3B85E"/>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Wednesday</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Crea</w:t>
            </w:r>
            <w:r>
              <w:rPr>
                <w:b/>
                <w:color w:val="808080" w:themeColor="background1" w:themeShade="80"/>
              </w:rPr>
              <w:t>te share</w:t>
            </w:r>
            <w:r w:rsidRPr="000F64E0">
              <w:rPr>
                <w:b/>
                <w:color w:val="808080" w:themeColor="background1" w:themeShade="80"/>
              </w:rPr>
              <w:t xml:space="preserve"> reminders feature</w:t>
            </w:r>
          </w:p>
        </w:tc>
      </w:tr>
      <w:tr w:rsidR="000F64E0" w:rsidTr="000F64E0">
        <w:trPr>
          <w:cnfStyle w:val="000000010000" w:firstRow="0" w:lastRow="0" w:firstColumn="0" w:lastColumn="0" w:oddVBand="0" w:evenVBand="0" w:oddHBand="0" w:evenHBand="1" w:firstRowFirstColumn="0" w:firstRowLastColumn="0" w:lastRowFirstColumn="0" w:lastRowLastColumn="0"/>
          <w:trHeight w:val="471"/>
        </w:trPr>
        <w:sdt>
          <w:sdtPr>
            <w:rPr>
              <w:b/>
              <w:color w:val="808080" w:themeColor="background1" w:themeShade="80"/>
            </w:rPr>
            <w:id w:val="-1803307910"/>
            <w:placeholder>
              <w:docPart w:val="F253941A1A563F4E80B78E03266AB1BF"/>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 xml:space="preserve"> </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 xml:space="preserve">Create </w:t>
            </w:r>
            <w:r>
              <w:rPr>
                <w:b/>
                <w:color w:val="808080" w:themeColor="background1" w:themeShade="80"/>
              </w:rPr>
              <w:t>share</w:t>
            </w:r>
            <w:r w:rsidRPr="000F64E0">
              <w:rPr>
                <w:b/>
                <w:color w:val="808080" w:themeColor="background1" w:themeShade="80"/>
              </w:rPr>
              <w:t xml:space="preserve"> reminders feature</w:t>
            </w:r>
          </w:p>
        </w:tc>
      </w:tr>
      <w:tr w:rsidR="000F64E0" w:rsidTr="000F64E0">
        <w:trPr>
          <w:trHeight w:val="441"/>
        </w:trPr>
        <w:sdt>
          <w:sdtPr>
            <w:rPr>
              <w:b/>
              <w:color w:val="808080" w:themeColor="background1" w:themeShade="80"/>
            </w:rPr>
            <w:id w:val="264500466"/>
            <w:placeholder>
              <w:docPart w:val="2098EA0A34D7CD4FB184725F79F3BE4D"/>
            </w:placeholder>
            <w:text/>
          </w:sdtPr>
          <w:sdtContent>
            <w:tc>
              <w:tcPr>
                <w:tcW w:w="3080" w:type="dxa"/>
                <w:shd w:val="clear" w:color="auto" w:fill="CCFFFF"/>
                <w:vAlign w:val="center"/>
              </w:tcPr>
              <w:p w:rsidR="000F64E0" w:rsidRPr="000F64E0" w:rsidRDefault="000F64E0" w:rsidP="000F64E0">
                <w:pPr>
                  <w:pStyle w:val="TableText-Left"/>
                  <w:rPr>
                    <w:b/>
                    <w:color w:val="808080" w:themeColor="background1" w:themeShade="80"/>
                  </w:rPr>
                </w:pPr>
                <w:r w:rsidRPr="000F64E0">
                  <w:rPr>
                    <w:b/>
                    <w:color w:val="808080" w:themeColor="background1" w:themeShade="80"/>
                  </w:rPr>
                  <w:t xml:space="preserve"> Thursday</w:t>
                </w:r>
              </w:p>
            </w:tc>
          </w:sdtContent>
        </w:sdt>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 xml:space="preserve">Test </w:t>
            </w:r>
            <w:r>
              <w:rPr>
                <w:b/>
                <w:color w:val="808080" w:themeColor="background1" w:themeShade="80"/>
              </w:rPr>
              <w:t>share</w:t>
            </w:r>
            <w:r w:rsidRPr="000F64E0">
              <w:rPr>
                <w:b/>
                <w:color w:val="808080" w:themeColor="background1" w:themeShade="80"/>
              </w:rPr>
              <w:t xml:space="preserve"> reminders feature note bugs</w:t>
            </w:r>
          </w:p>
        </w:tc>
      </w:tr>
      <w:tr w:rsidR="000F64E0" w:rsidTr="000F64E0">
        <w:trPr>
          <w:cnfStyle w:val="000000010000" w:firstRow="0" w:lastRow="0" w:firstColumn="0" w:lastColumn="0" w:oddVBand="0" w:evenVBand="0" w:oddHBand="0" w:evenHBand="1" w:firstRowFirstColumn="0" w:firstRowLastColumn="0" w:lastRowFirstColumn="0" w:lastRowLastColumn="0"/>
          <w:trHeight w:val="100"/>
        </w:trPr>
        <w:tc>
          <w:tcPr>
            <w:tcW w:w="3080" w:type="dxa"/>
            <w:shd w:val="clear" w:color="auto" w:fill="CCFFFF"/>
            <w:vAlign w:val="center"/>
          </w:tcPr>
          <w:p w:rsidR="000F64E0" w:rsidRPr="000F64E0" w:rsidRDefault="000F64E0" w:rsidP="000F64E0">
            <w:pPr>
              <w:pStyle w:val="TableText-Right"/>
              <w:jc w:val="left"/>
              <w:rPr>
                <w:b/>
                <w:color w:val="808080" w:themeColor="background1" w:themeShade="80"/>
              </w:rPr>
            </w:pPr>
          </w:p>
        </w:tc>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Debug and refactor if needed</w:t>
            </w:r>
          </w:p>
        </w:tc>
      </w:tr>
      <w:tr w:rsidR="000F64E0" w:rsidTr="000F64E0">
        <w:trPr>
          <w:trHeight w:val="441"/>
        </w:trPr>
        <w:tc>
          <w:tcPr>
            <w:tcW w:w="3080" w:type="dxa"/>
            <w:shd w:val="clear" w:color="auto" w:fill="CCFFFF"/>
            <w:vAlign w:val="center"/>
          </w:tcPr>
          <w:p w:rsidR="000F64E0" w:rsidRPr="000F64E0" w:rsidRDefault="000F64E0" w:rsidP="000F64E0">
            <w:pPr>
              <w:pStyle w:val="TableText-Right"/>
              <w:jc w:val="left"/>
              <w:rPr>
                <w:b/>
                <w:color w:val="808080" w:themeColor="background1" w:themeShade="80"/>
              </w:rPr>
            </w:pPr>
            <w:r w:rsidRPr="000F64E0">
              <w:rPr>
                <w:b/>
                <w:color w:val="808080" w:themeColor="background1" w:themeShade="80"/>
              </w:rPr>
              <w:t>Friday</w:t>
            </w:r>
          </w:p>
        </w:tc>
        <w:tc>
          <w:tcPr>
            <w:tcW w:w="6478" w:type="dxa"/>
            <w:shd w:val="clear" w:color="auto" w:fill="CCFFFF"/>
            <w:vAlign w:val="center"/>
          </w:tcPr>
          <w:p w:rsidR="000F64E0" w:rsidRPr="000F64E0" w:rsidRDefault="000F64E0" w:rsidP="000F64E0">
            <w:pPr>
              <w:pStyle w:val="TableText-Decimal"/>
              <w:rPr>
                <w:b/>
                <w:color w:val="808080" w:themeColor="background1" w:themeShade="80"/>
              </w:rPr>
            </w:pPr>
            <w:r>
              <w:rPr>
                <w:b/>
                <w:color w:val="808080" w:themeColor="background1" w:themeShade="80"/>
              </w:rPr>
              <w:t>Make final adjustments to app</w:t>
            </w:r>
          </w:p>
        </w:tc>
      </w:tr>
      <w:tr w:rsidR="000F64E0" w:rsidTr="000F64E0">
        <w:trPr>
          <w:cnfStyle w:val="000000010000" w:firstRow="0" w:lastRow="0" w:firstColumn="0" w:lastColumn="0" w:oddVBand="0" w:evenVBand="0" w:oddHBand="0" w:evenHBand="1" w:firstRowFirstColumn="0" w:firstRowLastColumn="0" w:lastRowFirstColumn="0" w:lastRowLastColumn="0"/>
          <w:trHeight w:val="441"/>
        </w:trPr>
        <w:tc>
          <w:tcPr>
            <w:tcW w:w="3080" w:type="dxa"/>
            <w:shd w:val="clear" w:color="auto" w:fill="CCFFFF"/>
            <w:vAlign w:val="center"/>
          </w:tcPr>
          <w:p w:rsidR="000F64E0" w:rsidRPr="000F64E0" w:rsidRDefault="000F64E0" w:rsidP="000F64E0">
            <w:pPr>
              <w:pStyle w:val="TableText-Right"/>
              <w:rPr>
                <w:b/>
                <w:color w:val="808080" w:themeColor="background1" w:themeShade="80"/>
              </w:rPr>
            </w:pPr>
          </w:p>
        </w:tc>
        <w:tc>
          <w:tcPr>
            <w:tcW w:w="6478" w:type="dxa"/>
            <w:shd w:val="clear" w:color="auto" w:fill="CCFFFF"/>
            <w:vAlign w:val="center"/>
          </w:tcPr>
          <w:p w:rsidR="000F64E0" w:rsidRPr="000F64E0" w:rsidRDefault="000F64E0" w:rsidP="000F64E0">
            <w:pPr>
              <w:pStyle w:val="TableText-Decimal"/>
              <w:rPr>
                <w:b/>
                <w:color w:val="808080" w:themeColor="background1" w:themeShade="80"/>
              </w:rPr>
            </w:pPr>
            <w:r w:rsidRPr="000F64E0">
              <w:rPr>
                <w:b/>
                <w:color w:val="808080" w:themeColor="background1" w:themeShade="80"/>
              </w:rPr>
              <w:t xml:space="preserve">Pull into master if all is well </w:t>
            </w:r>
          </w:p>
        </w:tc>
      </w:tr>
      <w:tr w:rsidR="000F64E0" w:rsidTr="000F64E0">
        <w:trPr>
          <w:cnfStyle w:val="010000000000" w:firstRow="0" w:lastRow="1" w:firstColumn="0" w:lastColumn="0" w:oddVBand="0" w:evenVBand="0" w:oddHBand="0" w:evenHBand="0" w:firstRowFirstColumn="0" w:firstRowLastColumn="0" w:lastRowFirstColumn="0" w:lastRowLastColumn="0"/>
          <w:trHeight w:val="441"/>
        </w:trPr>
        <w:tc>
          <w:tcPr>
            <w:tcW w:w="3080" w:type="dxa"/>
            <w:shd w:val="clear" w:color="auto" w:fill="CCFFFF"/>
            <w:vAlign w:val="center"/>
          </w:tcPr>
          <w:p w:rsidR="000F64E0" w:rsidRDefault="000F64E0" w:rsidP="000F64E0">
            <w:pPr>
              <w:pStyle w:val="TableText-Right"/>
              <w:rPr>
                <w:color w:val="FFFFFF" w:themeColor="background1"/>
              </w:rPr>
            </w:pPr>
          </w:p>
        </w:tc>
        <w:tc>
          <w:tcPr>
            <w:tcW w:w="6478" w:type="dxa"/>
            <w:shd w:val="clear" w:color="auto" w:fill="CCFFFF"/>
            <w:vAlign w:val="center"/>
          </w:tcPr>
          <w:p w:rsidR="000F64E0" w:rsidRDefault="000F64E0" w:rsidP="000F64E0">
            <w:pPr>
              <w:pStyle w:val="TableText-Decimal"/>
              <w:rPr>
                <w:color w:val="FFFFFF" w:themeColor="background1"/>
              </w:rPr>
            </w:pPr>
          </w:p>
        </w:tc>
      </w:tr>
    </w:tbl>
    <w:p w:rsidR="000F64E0" w:rsidRDefault="000F64E0"/>
    <w:sectPr w:rsidR="000F64E0" w:rsidSect="00C83197">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D7E" w:rsidRDefault="00221D7E">
      <w:pPr>
        <w:spacing w:line="240" w:lineRule="auto"/>
      </w:pPr>
      <w:r>
        <w:separator/>
      </w:r>
    </w:p>
  </w:endnote>
  <w:endnote w:type="continuationSeparator" w:id="0">
    <w:p w:rsidR="00221D7E" w:rsidRDefault="00221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D7E" w:rsidRDefault="00221D7E">
      <w:pPr>
        <w:spacing w:line="240" w:lineRule="auto"/>
      </w:pPr>
      <w:r>
        <w:separator/>
      </w:r>
    </w:p>
  </w:footnote>
  <w:footnote w:type="continuationSeparator" w:id="0">
    <w:p w:rsidR="00221D7E" w:rsidRDefault="00221D7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221D7E">
      <w:sdt>
        <w:sdtPr>
          <w:id w:val="6002733"/>
          <w:placeholder>
            <w:docPart w:val="15FBCED6383F8D40AECBF8D8E1D655FB"/>
          </w:placeholder>
          <w:showingPlcHdr/>
        </w:sdtPr>
        <w:sdtContent>
          <w:tc>
            <w:tcPr>
              <w:tcW w:w="9288" w:type="dxa"/>
            </w:tcPr>
            <w:p w:rsidR="00221D7E" w:rsidRDefault="00221D7E">
              <w:pPr>
                <w:pStyle w:val="Header"/>
              </w:pPr>
              <w:r>
                <w:t>Lorem Ipsum</w:t>
              </w:r>
            </w:p>
          </w:tc>
        </w:sdtContent>
      </w:sdt>
      <w:tc>
        <w:tcPr>
          <w:tcW w:w="1008" w:type="dxa"/>
        </w:tcPr>
        <w:p w:rsidR="00221D7E" w:rsidRDefault="00221D7E">
          <w:pPr>
            <w:pStyle w:val="Header"/>
          </w:pPr>
          <w:r>
            <w:fldChar w:fldCharType="begin"/>
          </w:r>
          <w:r>
            <w:instrText xml:space="preserve"> page </w:instrText>
          </w:r>
          <w:r>
            <w:fldChar w:fldCharType="separate"/>
          </w:r>
          <w:r w:rsidR="009F734B">
            <w:rPr>
              <w:noProof/>
            </w:rPr>
            <w:t>2</w:t>
          </w:r>
          <w:r>
            <w:rPr>
              <w:noProof/>
            </w:rPr>
            <w:fldChar w:fldCharType="end"/>
          </w:r>
        </w:p>
      </w:tc>
    </w:tr>
  </w:tbl>
  <w:p w:rsidR="00221D7E" w:rsidRDefault="00221D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6329A"/>
    <w:rsid w:val="000F64E0"/>
    <w:rsid w:val="00186356"/>
    <w:rsid w:val="00221D7E"/>
    <w:rsid w:val="002239B3"/>
    <w:rsid w:val="0033575D"/>
    <w:rsid w:val="004E762D"/>
    <w:rsid w:val="00630885"/>
    <w:rsid w:val="0065516B"/>
    <w:rsid w:val="0066329A"/>
    <w:rsid w:val="006873FC"/>
    <w:rsid w:val="006E4AAC"/>
    <w:rsid w:val="007C24A4"/>
    <w:rsid w:val="007D3561"/>
    <w:rsid w:val="00826C0F"/>
    <w:rsid w:val="00865637"/>
    <w:rsid w:val="008C3BAF"/>
    <w:rsid w:val="008D2EA4"/>
    <w:rsid w:val="009B1F7C"/>
    <w:rsid w:val="009F734B"/>
    <w:rsid w:val="00BD799E"/>
    <w:rsid w:val="00BE07EA"/>
    <w:rsid w:val="00C83197"/>
    <w:rsid w:val="00D33BCE"/>
    <w:rsid w:val="00D34D5C"/>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B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2C82F4"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2C82F4"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72ABF7"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72ABF7" w:themeColor="text2" w:themeTint="66"/>
      <w:spacing w:val="15"/>
      <w:sz w:val="36"/>
      <w:szCs w:val="36"/>
    </w:rPr>
  </w:style>
  <w:style w:type="paragraph" w:styleId="Header">
    <w:name w:val="header"/>
    <w:basedOn w:val="Normal"/>
    <w:link w:val="HeaderChar"/>
    <w:rsid w:val="009B1F7C"/>
    <w:pPr>
      <w:spacing w:after="240"/>
      <w:jc w:val="right"/>
    </w:pPr>
    <w:rPr>
      <w:color w:val="72ABF7" w:themeColor="text2" w:themeTint="66"/>
    </w:rPr>
  </w:style>
  <w:style w:type="character" w:customStyle="1" w:styleId="HeaderChar">
    <w:name w:val="Header Char"/>
    <w:basedOn w:val="DefaultParagraphFont"/>
    <w:link w:val="Header"/>
    <w:rsid w:val="009B1F7C"/>
    <w:rPr>
      <w:color w:val="72ABF7"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073E87"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073E87"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82F4" w:themeFill="text2" w:themeFillTint="99"/>
      </w:tcPr>
    </w:tblStylePr>
    <w:tblStylePr w:type="lastRow">
      <w:rPr>
        <w:color w:val="FFFFFF" w:themeColor="background1"/>
      </w:rPr>
      <w:tblPr/>
      <w:tcPr>
        <w:shd w:val="clear" w:color="auto" w:fill="2C82F4" w:themeFill="text2" w:themeFillTint="99"/>
      </w:tcPr>
    </w:tblStylePr>
    <w:tblStylePr w:type="band2Horz">
      <w:tblPr/>
      <w:tcPr>
        <w:shd w:val="clear" w:color="auto" w:fill="B8D5FB" w:themeFill="text2" w:themeFillTint="33"/>
      </w:tcPr>
    </w:tblStylePr>
  </w:style>
  <w:style w:type="paragraph" w:customStyle="1" w:styleId="TableText-Left">
    <w:name w:val="Table Text - Left"/>
    <w:basedOn w:val="Normal"/>
    <w:rsid w:val="009B1F7C"/>
    <w:pPr>
      <w:spacing w:before="40" w:after="40"/>
    </w:pPr>
    <w:rPr>
      <w:color w:val="2C82F4"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2C82F4" w:themeColor="text2" w:themeTint="99"/>
      <w:sz w:val="18"/>
      <w:szCs w:val="18"/>
    </w:rPr>
  </w:style>
  <w:style w:type="paragraph" w:customStyle="1" w:styleId="TableText-Right">
    <w:name w:val="Table Text - Right"/>
    <w:basedOn w:val="Normal"/>
    <w:rsid w:val="009B1F7C"/>
    <w:pPr>
      <w:spacing w:before="40" w:after="40"/>
      <w:jc w:val="right"/>
    </w:pPr>
    <w:rPr>
      <w:color w:val="2C82F4"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31B6FD" w:themeColor="accent1" w:shadow="1"/>
        <w:left w:val="single" w:sz="2" w:space="10" w:color="31B6FD" w:themeColor="accent1" w:shadow="1"/>
        <w:bottom w:val="single" w:sz="2" w:space="10" w:color="31B6FD" w:themeColor="accent1" w:shadow="1"/>
        <w:right w:val="single" w:sz="2" w:space="10" w:color="31B6FD" w:themeColor="accent1" w:shadow="1"/>
      </w:pBdr>
      <w:ind w:left="1152" w:right="1152"/>
    </w:pPr>
    <w:rPr>
      <w:i/>
      <w:iCs/>
      <w:color w:val="31B6FD"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31B6FD"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31B6FD"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31B6FD"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01619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01619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rsid w:val="009B1F7C"/>
    <w:rPr>
      <w:b/>
      <w:bCs/>
      <w:i/>
      <w:iCs/>
      <w:color w:val="31B6FD"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0292D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2C82F4"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2C82F4"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72ABF7"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72ABF7" w:themeColor="text2" w:themeTint="66"/>
      <w:spacing w:val="15"/>
      <w:sz w:val="36"/>
      <w:szCs w:val="36"/>
    </w:rPr>
  </w:style>
  <w:style w:type="paragraph" w:styleId="Header">
    <w:name w:val="header"/>
    <w:basedOn w:val="Normal"/>
    <w:link w:val="HeaderChar"/>
    <w:rsid w:val="009B1F7C"/>
    <w:pPr>
      <w:spacing w:after="240"/>
      <w:jc w:val="right"/>
    </w:pPr>
    <w:rPr>
      <w:color w:val="72ABF7" w:themeColor="text2" w:themeTint="66"/>
    </w:rPr>
  </w:style>
  <w:style w:type="character" w:customStyle="1" w:styleId="HeaderChar">
    <w:name w:val="Header Char"/>
    <w:basedOn w:val="DefaultParagraphFont"/>
    <w:link w:val="Header"/>
    <w:rsid w:val="009B1F7C"/>
    <w:rPr>
      <w:color w:val="72ABF7"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073E87"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073E87"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82F4" w:themeFill="text2" w:themeFillTint="99"/>
      </w:tcPr>
    </w:tblStylePr>
    <w:tblStylePr w:type="lastRow">
      <w:rPr>
        <w:color w:val="FFFFFF" w:themeColor="background1"/>
      </w:rPr>
      <w:tblPr/>
      <w:tcPr>
        <w:shd w:val="clear" w:color="auto" w:fill="2C82F4" w:themeFill="text2" w:themeFillTint="99"/>
      </w:tcPr>
    </w:tblStylePr>
    <w:tblStylePr w:type="band2Horz">
      <w:tblPr/>
      <w:tcPr>
        <w:shd w:val="clear" w:color="auto" w:fill="B8D5FB" w:themeFill="text2" w:themeFillTint="33"/>
      </w:tcPr>
    </w:tblStylePr>
  </w:style>
  <w:style w:type="paragraph" w:customStyle="1" w:styleId="TableText-Left">
    <w:name w:val="Table Text - Left"/>
    <w:basedOn w:val="Normal"/>
    <w:rsid w:val="009B1F7C"/>
    <w:pPr>
      <w:spacing w:before="40" w:after="40"/>
    </w:pPr>
    <w:rPr>
      <w:color w:val="2C82F4"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2C82F4" w:themeColor="text2" w:themeTint="99"/>
      <w:sz w:val="18"/>
      <w:szCs w:val="18"/>
    </w:rPr>
  </w:style>
  <w:style w:type="paragraph" w:customStyle="1" w:styleId="TableText-Right">
    <w:name w:val="Table Text - Right"/>
    <w:basedOn w:val="Normal"/>
    <w:rsid w:val="009B1F7C"/>
    <w:pPr>
      <w:spacing w:before="40" w:after="40"/>
      <w:jc w:val="right"/>
    </w:pPr>
    <w:rPr>
      <w:color w:val="2C82F4"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31B6FD" w:themeColor="accent1" w:shadow="1"/>
        <w:left w:val="single" w:sz="2" w:space="10" w:color="31B6FD" w:themeColor="accent1" w:shadow="1"/>
        <w:bottom w:val="single" w:sz="2" w:space="10" w:color="31B6FD" w:themeColor="accent1" w:shadow="1"/>
        <w:right w:val="single" w:sz="2" w:space="10" w:color="31B6FD" w:themeColor="accent1" w:shadow="1"/>
      </w:pBdr>
      <w:ind w:left="1152" w:right="1152"/>
    </w:pPr>
    <w:rPr>
      <w:i/>
      <w:iCs/>
      <w:color w:val="31B6FD"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31B6FD"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31B6FD"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31B6FD"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01619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01619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rsid w:val="009B1F7C"/>
    <w:rPr>
      <w:b/>
      <w:bCs/>
      <w:i/>
      <w:iCs/>
      <w:color w:val="31B6FD"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0292D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1FBA573ECE244F8A1E408E7FF3946B"/>
        <w:category>
          <w:name w:val="General"/>
          <w:gallery w:val="placeholder"/>
        </w:category>
        <w:types>
          <w:type w:val="bbPlcHdr"/>
        </w:types>
        <w:behaviors>
          <w:behavior w:val="content"/>
        </w:behaviors>
        <w:guid w:val="{42E4569A-A9FF-C940-8D21-3604C8976F84}"/>
      </w:docPartPr>
      <w:docPartBody>
        <w:p w:rsidR="00A5541F" w:rsidRDefault="00A5541F">
          <w:pPr>
            <w:pStyle w:val="171FBA573ECE244F8A1E408E7FF3946B"/>
          </w:pPr>
          <w:r>
            <w:t>Lorem Ipsum</w:t>
          </w:r>
        </w:p>
      </w:docPartBody>
    </w:docPart>
    <w:docPart>
      <w:docPartPr>
        <w:name w:val="F72BF0AF79E3454AB1CE7ECF8A2E5768"/>
        <w:category>
          <w:name w:val="General"/>
          <w:gallery w:val="placeholder"/>
        </w:category>
        <w:types>
          <w:type w:val="bbPlcHdr"/>
        </w:types>
        <w:behaviors>
          <w:behavior w:val="content"/>
        </w:behaviors>
        <w:guid w:val="{D95D2E2C-5BCC-554B-811F-FAFFFEDBA344}"/>
      </w:docPartPr>
      <w:docPartBody>
        <w:p w:rsidR="00A5541F" w:rsidRDefault="00A5541F">
          <w:pPr>
            <w:pStyle w:val="F72BF0AF79E3454AB1CE7ECF8A2E5768"/>
          </w:pPr>
          <w:r>
            <w:t>Praesent Tempor</w:t>
          </w:r>
        </w:p>
      </w:docPartBody>
    </w:docPart>
    <w:docPart>
      <w:docPartPr>
        <w:name w:val="0E4838760790FC4F886D16E2AA863325"/>
        <w:category>
          <w:name w:val="General"/>
          <w:gallery w:val="placeholder"/>
        </w:category>
        <w:types>
          <w:type w:val="bbPlcHdr"/>
        </w:types>
        <w:behaviors>
          <w:behavior w:val="content"/>
        </w:behaviors>
        <w:guid w:val="{0382CB8B-BB2E-4046-84F6-0606B2BF28EA}"/>
      </w:docPartPr>
      <w:docPartBody>
        <w:p w:rsidR="00A5541F" w:rsidRDefault="00A5541F">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5541F" w:rsidRDefault="00A5541F">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5541F" w:rsidRDefault="00A5541F">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5541F" w:rsidRDefault="00A5541F">
          <w:pPr>
            <w:pStyle w:val="0E4838760790FC4F886D16E2AA863325"/>
          </w:pPr>
          <w:r>
            <w:t xml:space="preserve">Mauris bibendum posuere mi. Donec pharetra risus sed lacus. Fusce rutrum magna eget sapien. Phasellus quis justo et velit hendrerit porta. In porta justo. Vivamus tempus magna et elit. </w:t>
          </w:r>
        </w:p>
      </w:docPartBody>
    </w:docPart>
    <w:docPart>
      <w:docPartPr>
        <w:name w:val="DF9EC4568E95684BB200727B1D41A613"/>
        <w:category>
          <w:name w:val="General"/>
          <w:gallery w:val="placeholder"/>
        </w:category>
        <w:types>
          <w:type w:val="bbPlcHdr"/>
        </w:types>
        <w:behaviors>
          <w:behavior w:val="content"/>
        </w:behaviors>
        <w:guid w:val="{DE2A2E88-416C-F743-9483-65F7C792F064}"/>
      </w:docPartPr>
      <w:docPartBody>
        <w:p w:rsidR="00A5541F" w:rsidRDefault="00A5541F">
          <w:pPr>
            <w:pStyle w:val="DF9EC4568E95684BB200727B1D41A613"/>
          </w:pPr>
          <w:r>
            <w:t>Suspendisse Ipsum</w:t>
          </w:r>
        </w:p>
      </w:docPartBody>
    </w:docPart>
    <w:docPart>
      <w:docPartPr>
        <w:name w:val="D16D46B74A12E04F9E87FFCF2EE4044D"/>
        <w:category>
          <w:name w:val="General"/>
          <w:gallery w:val="placeholder"/>
        </w:category>
        <w:types>
          <w:type w:val="bbPlcHdr"/>
        </w:types>
        <w:behaviors>
          <w:behavior w:val="content"/>
        </w:behaviors>
        <w:guid w:val="{3AA2823F-0E43-5D47-ABDF-DA58131304E5}"/>
      </w:docPartPr>
      <w:docPartBody>
        <w:p w:rsidR="00A5541F" w:rsidRDefault="00A5541F">
          <w:pPr>
            <w:pStyle w:val="D16D46B74A12E04F9E87FFCF2EE4044D"/>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15FBCED6383F8D40AECBF8D8E1D655FB"/>
        <w:category>
          <w:name w:val="General"/>
          <w:gallery w:val="placeholder"/>
        </w:category>
        <w:types>
          <w:type w:val="bbPlcHdr"/>
        </w:types>
        <w:behaviors>
          <w:behavior w:val="content"/>
        </w:behaviors>
        <w:guid w:val="{368A4B03-02D2-B44F-BE7C-3C0623975BC0}"/>
      </w:docPartPr>
      <w:docPartBody>
        <w:p w:rsidR="00A5541F" w:rsidRDefault="00A5541F">
          <w:pPr>
            <w:pStyle w:val="15FBCED6383F8D40AECBF8D8E1D655FB"/>
          </w:pPr>
          <w:r>
            <w:t>Lorem Ipsum</w:t>
          </w:r>
        </w:p>
      </w:docPartBody>
    </w:docPart>
    <w:docPart>
      <w:docPartPr>
        <w:name w:val="59802986DB6F814A91B41E98A0B43A0C"/>
        <w:category>
          <w:name w:val="General"/>
          <w:gallery w:val="placeholder"/>
        </w:category>
        <w:types>
          <w:type w:val="bbPlcHdr"/>
        </w:types>
        <w:behaviors>
          <w:behavior w:val="content"/>
        </w:behaviors>
        <w:guid w:val="{FCB449A5-5759-CE47-A6C6-C53AC94D5C90}"/>
      </w:docPartPr>
      <w:docPartBody>
        <w:p w:rsidR="00A5541F" w:rsidRDefault="00A5541F" w:rsidP="00A5541F">
          <w:pPr>
            <w:pStyle w:val="59802986DB6F814A91B41E98A0B43A0C"/>
          </w:pPr>
          <w:r>
            <w:t>Sed quis libero</w:t>
          </w:r>
        </w:p>
      </w:docPartBody>
    </w:docPart>
    <w:docPart>
      <w:docPartPr>
        <w:name w:val="D246087A6020774DB4340712167F128B"/>
        <w:category>
          <w:name w:val="General"/>
          <w:gallery w:val="placeholder"/>
        </w:category>
        <w:types>
          <w:type w:val="bbPlcHdr"/>
        </w:types>
        <w:behaviors>
          <w:behavior w:val="content"/>
        </w:behaviors>
        <w:guid w:val="{B9698032-BD9B-8A48-AC87-845BEF08FD19}"/>
      </w:docPartPr>
      <w:docPartBody>
        <w:p w:rsidR="00A5541F" w:rsidRDefault="00A5541F" w:rsidP="00A5541F">
          <w:pPr>
            <w:pStyle w:val="D246087A6020774DB4340712167F128B"/>
          </w:pPr>
          <w:r>
            <w:t>Dolor Sit Amet</w:t>
          </w:r>
        </w:p>
      </w:docPartBody>
    </w:docPart>
    <w:docPart>
      <w:docPartPr>
        <w:name w:val="36DD6C0BCC03AB4DB77D30F4739BDFB8"/>
        <w:category>
          <w:name w:val="General"/>
          <w:gallery w:val="placeholder"/>
        </w:category>
        <w:types>
          <w:type w:val="bbPlcHdr"/>
        </w:types>
        <w:behaviors>
          <w:behavior w:val="content"/>
        </w:behaviors>
        <w:guid w:val="{978E4EEB-10C0-564B-B968-58CC5A48BE33}"/>
      </w:docPartPr>
      <w:docPartBody>
        <w:p w:rsidR="00A5541F" w:rsidRDefault="00A5541F" w:rsidP="00A5541F">
          <w:pPr>
            <w:pStyle w:val="36DD6C0BCC03AB4DB77D30F4739BDFB8"/>
          </w:pPr>
          <w:r>
            <w:t>Donec pharetra</w:t>
          </w:r>
        </w:p>
      </w:docPartBody>
    </w:docPart>
    <w:docPart>
      <w:docPartPr>
        <w:name w:val="1BB05102C3306744A0C3BB1910F687D1"/>
        <w:category>
          <w:name w:val="General"/>
          <w:gallery w:val="placeholder"/>
        </w:category>
        <w:types>
          <w:type w:val="bbPlcHdr"/>
        </w:types>
        <w:behaviors>
          <w:behavior w:val="content"/>
        </w:behaviors>
        <w:guid w:val="{EA3204D6-2B8D-F44B-BB9C-B185DF6FD962}"/>
      </w:docPartPr>
      <w:docPartBody>
        <w:p w:rsidR="00A5541F" w:rsidRDefault="00A5541F" w:rsidP="00A5541F">
          <w:pPr>
            <w:pStyle w:val="1BB05102C3306744A0C3BB1910F687D1"/>
          </w:pPr>
          <w:r>
            <w:t>Donec feugiat lorem et odio.</w:t>
          </w:r>
        </w:p>
      </w:docPartBody>
    </w:docPart>
    <w:docPart>
      <w:docPartPr>
        <w:name w:val="DF88E1E2B8DA6B499FB299DA42A19A12"/>
        <w:category>
          <w:name w:val="General"/>
          <w:gallery w:val="placeholder"/>
        </w:category>
        <w:types>
          <w:type w:val="bbPlcHdr"/>
        </w:types>
        <w:behaviors>
          <w:behavior w:val="content"/>
        </w:behaviors>
        <w:guid w:val="{B9D7FC22-CF83-6445-8663-ADD2E3D59A46}"/>
      </w:docPartPr>
      <w:docPartBody>
        <w:p w:rsidR="00A5541F" w:rsidRDefault="00A5541F" w:rsidP="00A5541F">
          <w:pPr>
            <w:pStyle w:val="DF88E1E2B8DA6B499FB299DA42A19A12"/>
          </w:pPr>
          <w:r>
            <w:t>Nunc sit amet leo id augue tristique blandit</w:t>
          </w:r>
        </w:p>
      </w:docPartBody>
    </w:docPart>
    <w:docPart>
      <w:docPartPr>
        <w:name w:val="2C4CD6943410864493DBDB4C42A57DA0"/>
        <w:category>
          <w:name w:val="General"/>
          <w:gallery w:val="placeholder"/>
        </w:category>
        <w:types>
          <w:type w:val="bbPlcHdr"/>
        </w:types>
        <w:behaviors>
          <w:behavior w:val="content"/>
        </w:behaviors>
        <w:guid w:val="{0F64D360-E399-6E48-8AD3-7DA89620B5A3}"/>
      </w:docPartPr>
      <w:docPartBody>
        <w:p w:rsidR="00A5541F" w:rsidRDefault="00A5541F" w:rsidP="00A5541F">
          <w:pPr>
            <w:pStyle w:val="2C4CD6943410864493DBDB4C42A57DA0"/>
          </w:pPr>
          <w:r>
            <w:t>Quisque dolor nulla, faucibus ac, interdum non, leo</w:t>
          </w:r>
        </w:p>
      </w:docPartBody>
    </w:docPart>
    <w:docPart>
      <w:docPartPr>
        <w:name w:val="93B0F8513E2FF04F807F9F23B045A02B"/>
        <w:category>
          <w:name w:val="General"/>
          <w:gallery w:val="placeholder"/>
        </w:category>
        <w:types>
          <w:type w:val="bbPlcHdr"/>
        </w:types>
        <w:behaviors>
          <w:behavior w:val="content"/>
        </w:behaviors>
        <w:guid w:val="{F26E55EE-F071-4E48-B175-3C3C9A947A9D}"/>
      </w:docPartPr>
      <w:docPartBody>
        <w:p w:rsidR="00A5541F" w:rsidRDefault="00A5541F" w:rsidP="00A5541F">
          <w:pPr>
            <w:pStyle w:val="93B0F8513E2FF04F807F9F23B045A02B"/>
          </w:pPr>
          <w:r>
            <w:t>Vivamus hendrerit pharetra turpis</w:t>
          </w:r>
        </w:p>
      </w:docPartBody>
    </w:docPart>
    <w:docPart>
      <w:docPartPr>
        <w:name w:val="27BC1BB86B9E4D4DB2D9573F3D481444"/>
        <w:category>
          <w:name w:val="General"/>
          <w:gallery w:val="placeholder"/>
        </w:category>
        <w:types>
          <w:type w:val="bbPlcHdr"/>
        </w:types>
        <w:behaviors>
          <w:behavior w:val="content"/>
        </w:behaviors>
        <w:guid w:val="{313FB3C5-8CE8-CD4A-AB94-517EC5A9CE94}"/>
      </w:docPartPr>
      <w:docPartBody>
        <w:p w:rsidR="00A5541F" w:rsidRDefault="00A5541F" w:rsidP="00A5541F">
          <w:pPr>
            <w:pStyle w:val="27BC1BB86B9E4D4DB2D9573F3D481444"/>
          </w:pPr>
          <w:r>
            <w:t>Fusce ut massa sed urna vestibulum vestibulum</w:t>
          </w:r>
        </w:p>
      </w:docPartBody>
    </w:docPart>
    <w:docPart>
      <w:docPartPr>
        <w:name w:val="A50A64931B7FE645B4BD97EE9855AB0D"/>
        <w:category>
          <w:name w:val="General"/>
          <w:gallery w:val="placeholder"/>
        </w:category>
        <w:types>
          <w:type w:val="bbPlcHdr"/>
        </w:types>
        <w:behaviors>
          <w:behavior w:val="content"/>
        </w:behaviors>
        <w:guid w:val="{861E6B56-506F-D046-84DD-91379A9B7FEB}"/>
      </w:docPartPr>
      <w:docPartBody>
        <w:p w:rsidR="00A5541F" w:rsidRDefault="00A5541F" w:rsidP="00A5541F">
          <w:pPr>
            <w:pStyle w:val="A50A64931B7FE645B4BD97EE9855AB0D"/>
          </w:pPr>
          <w:r>
            <w:t>Aenean porta, quam et sollicitudin pellentesque</w:t>
          </w:r>
        </w:p>
      </w:docPartBody>
    </w:docPart>
    <w:docPart>
      <w:docPartPr>
        <w:name w:val="E6F31D49DD109D48BB7699896A561390"/>
        <w:category>
          <w:name w:val="General"/>
          <w:gallery w:val="placeholder"/>
        </w:category>
        <w:types>
          <w:type w:val="bbPlcHdr"/>
        </w:types>
        <w:behaviors>
          <w:behavior w:val="content"/>
        </w:behaviors>
        <w:guid w:val="{B05532D6-9E31-A24B-B98C-77B69F935742}"/>
      </w:docPartPr>
      <w:docPartBody>
        <w:p w:rsidR="00A5541F" w:rsidRDefault="00A5541F" w:rsidP="00A5541F">
          <w:pPr>
            <w:pStyle w:val="E6F31D49DD109D48BB7699896A561390"/>
          </w:pPr>
          <w:r>
            <w:t>Pellentesque sollicitudin aliquet sapien</w:t>
          </w:r>
        </w:p>
      </w:docPartBody>
    </w:docPart>
    <w:docPart>
      <w:docPartPr>
        <w:name w:val="D82706433AFA68499066DBB0C4867444"/>
        <w:category>
          <w:name w:val="General"/>
          <w:gallery w:val="placeholder"/>
        </w:category>
        <w:types>
          <w:type w:val="bbPlcHdr"/>
        </w:types>
        <w:behaviors>
          <w:behavior w:val="content"/>
        </w:behaviors>
        <w:guid w:val="{054CD60E-D148-124F-8C94-ABB2B8780C58}"/>
      </w:docPartPr>
      <w:docPartBody>
        <w:p w:rsidR="00A5541F" w:rsidRDefault="00A5541F" w:rsidP="00A5541F">
          <w:pPr>
            <w:pStyle w:val="D82706433AFA68499066DBB0C4867444"/>
          </w:pPr>
          <w:r>
            <w:t>Sed quis libero</w:t>
          </w:r>
        </w:p>
      </w:docPartBody>
    </w:docPart>
    <w:docPart>
      <w:docPartPr>
        <w:name w:val="8DF1A5665EF52C47BF5C487D4B171C4D"/>
        <w:category>
          <w:name w:val="General"/>
          <w:gallery w:val="placeholder"/>
        </w:category>
        <w:types>
          <w:type w:val="bbPlcHdr"/>
        </w:types>
        <w:behaviors>
          <w:behavior w:val="content"/>
        </w:behaviors>
        <w:guid w:val="{20004566-F443-6E41-8CA8-4235DA08B360}"/>
      </w:docPartPr>
      <w:docPartBody>
        <w:p w:rsidR="00A5541F" w:rsidRDefault="00A5541F" w:rsidP="00A5541F">
          <w:pPr>
            <w:pStyle w:val="8DF1A5665EF52C47BF5C487D4B171C4D"/>
          </w:pPr>
          <w:r>
            <w:t>Dolor Sit Amet</w:t>
          </w:r>
        </w:p>
      </w:docPartBody>
    </w:docPart>
    <w:docPart>
      <w:docPartPr>
        <w:name w:val="4D3921301D5FE4449C9724FFBB6AC192"/>
        <w:category>
          <w:name w:val="General"/>
          <w:gallery w:val="placeholder"/>
        </w:category>
        <w:types>
          <w:type w:val="bbPlcHdr"/>
        </w:types>
        <w:behaviors>
          <w:behavior w:val="content"/>
        </w:behaviors>
        <w:guid w:val="{901EEF97-491D-7241-8739-3C43E4D90268}"/>
      </w:docPartPr>
      <w:docPartBody>
        <w:p w:rsidR="00A5541F" w:rsidRDefault="00A5541F" w:rsidP="00A5541F">
          <w:pPr>
            <w:pStyle w:val="4D3921301D5FE4449C9724FFBB6AC192"/>
          </w:pPr>
          <w:r>
            <w:t>Donec feugiat lorem et odio.</w:t>
          </w:r>
        </w:p>
      </w:docPartBody>
    </w:docPart>
    <w:docPart>
      <w:docPartPr>
        <w:name w:val="1B3A43E80E102E47B809CCB6D3484273"/>
        <w:category>
          <w:name w:val="General"/>
          <w:gallery w:val="placeholder"/>
        </w:category>
        <w:types>
          <w:type w:val="bbPlcHdr"/>
        </w:types>
        <w:behaviors>
          <w:behavior w:val="content"/>
        </w:behaviors>
        <w:guid w:val="{E86FF810-1DB3-114E-9EE1-6F5031D96F81}"/>
      </w:docPartPr>
      <w:docPartBody>
        <w:p w:rsidR="00A5541F" w:rsidRDefault="00A5541F" w:rsidP="00A5541F">
          <w:pPr>
            <w:pStyle w:val="1B3A43E80E102E47B809CCB6D3484273"/>
          </w:pPr>
          <w:r>
            <w:t>Nunc sit amet leo id augue tristique blandit</w:t>
          </w:r>
        </w:p>
      </w:docPartBody>
    </w:docPart>
    <w:docPart>
      <w:docPartPr>
        <w:name w:val="22A17394EC72D64DBBF227BF308C81BF"/>
        <w:category>
          <w:name w:val="General"/>
          <w:gallery w:val="placeholder"/>
        </w:category>
        <w:types>
          <w:type w:val="bbPlcHdr"/>
        </w:types>
        <w:behaviors>
          <w:behavior w:val="content"/>
        </w:behaviors>
        <w:guid w:val="{AE9C5881-52A0-3D46-9CB4-9A4855051E6E}"/>
      </w:docPartPr>
      <w:docPartBody>
        <w:p w:rsidR="00A5541F" w:rsidRDefault="00A5541F" w:rsidP="00A5541F">
          <w:pPr>
            <w:pStyle w:val="22A17394EC72D64DBBF227BF308C81BF"/>
          </w:pPr>
          <w:r>
            <w:t>Quisque dolor nulla, faucibus ac, interdum non, leo</w:t>
          </w:r>
        </w:p>
      </w:docPartBody>
    </w:docPart>
    <w:docPart>
      <w:docPartPr>
        <w:name w:val="C308D471E1D7414AA7568904C9257B7C"/>
        <w:category>
          <w:name w:val="General"/>
          <w:gallery w:val="placeholder"/>
        </w:category>
        <w:types>
          <w:type w:val="bbPlcHdr"/>
        </w:types>
        <w:behaviors>
          <w:behavior w:val="content"/>
        </w:behaviors>
        <w:guid w:val="{4D686528-FAC3-E84A-BA29-D32D8FD11B25}"/>
      </w:docPartPr>
      <w:docPartBody>
        <w:p w:rsidR="00A5541F" w:rsidRDefault="00A5541F" w:rsidP="00A5541F">
          <w:pPr>
            <w:pStyle w:val="C308D471E1D7414AA7568904C9257B7C"/>
          </w:pPr>
          <w:r>
            <w:t>Vivamus hendrerit pharetra turpis</w:t>
          </w:r>
        </w:p>
      </w:docPartBody>
    </w:docPart>
    <w:docPart>
      <w:docPartPr>
        <w:name w:val="435676B1F7357D4582951AE8C94D2526"/>
        <w:category>
          <w:name w:val="General"/>
          <w:gallery w:val="placeholder"/>
        </w:category>
        <w:types>
          <w:type w:val="bbPlcHdr"/>
        </w:types>
        <w:behaviors>
          <w:behavior w:val="content"/>
        </w:behaviors>
        <w:guid w:val="{3F345959-BD71-1E44-8EBA-88CC6555A6F6}"/>
      </w:docPartPr>
      <w:docPartBody>
        <w:p w:rsidR="00A5541F" w:rsidRDefault="00A5541F" w:rsidP="00A5541F">
          <w:pPr>
            <w:pStyle w:val="435676B1F7357D4582951AE8C94D2526"/>
          </w:pPr>
          <w:r>
            <w:t>Fusce ut massa sed urna vestibulum vestibulum</w:t>
          </w:r>
        </w:p>
      </w:docPartBody>
    </w:docPart>
    <w:docPart>
      <w:docPartPr>
        <w:name w:val="5CA04FC80F74C04D84DBBD3F52AAE285"/>
        <w:category>
          <w:name w:val="General"/>
          <w:gallery w:val="placeholder"/>
        </w:category>
        <w:types>
          <w:type w:val="bbPlcHdr"/>
        </w:types>
        <w:behaviors>
          <w:behavior w:val="content"/>
        </w:behaviors>
        <w:guid w:val="{0D728BE8-9A5F-2145-8C0C-32EACF2C492C}"/>
      </w:docPartPr>
      <w:docPartBody>
        <w:p w:rsidR="00A5541F" w:rsidRDefault="00A5541F" w:rsidP="00A5541F">
          <w:pPr>
            <w:pStyle w:val="5CA04FC80F74C04D84DBBD3F52AAE285"/>
          </w:pPr>
          <w:r>
            <w:t>Aenean porta, quam et sollicitudin pellentesque</w:t>
          </w:r>
        </w:p>
      </w:docPartBody>
    </w:docPart>
    <w:docPart>
      <w:docPartPr>
        <w:name w:val="5815539FD51E9A49BB4BC740AF6D4474"/>
        <w:category>
          <w:name w:val="General"/>
          <w:gallery w:val="placeholder"/>
        </w:category>
        <w:types>
          <w:type w:val="bbPlcHdr"/>
        </w:types>
        <w:behaviors>
          <w:behavior w:val="content"/>
        </w:behaviors>
        <w:guid w:val="{E4363698-7529-0E40-8EA4-1A64E92FC32B}"/>
      </w:docPartPr>
      <w:docPartBody>
        <w:p w:rsidR="00A5541F" w:rsidRDefault="00A5541F" w:rsidP="00A5541F">
          <w:pPr>
            <w:pStyle w:val="5815539FD51E9A49BB4BC740AF6D4474"/>
          </w:pPr>
          <w:r>
            <w:t>Pellentesque sollicitudin aliquet sapien</w:t>
          </w:r>
        </w:p>
      </w:docPartBody>
    </w:docPart>
    <w:docPart>
      <w:docPartPr>
        <w:name w:val="7EE03063D5B32947B908F2BC59906F98"/>
        <w:category>
          <w:name w:val="General"/>
          <w:gallery w:val="placeholder"/>
        </w:category>
        <w:types>
          <w:type w:val="bbPlcHdr"/>
        </w:types>
        <w:behaviors>
          <w:behavior w:val="content"/>
        </w:behaviors>
        <w:guid w:val="{9C94CABE-AD0F-9341-B8E0-2A37E33F68BA}"/>
      </w:docPartPr>
      <w:docPartBody>
        <w:p w:rsidR="00A5541F" w:rsidRDefault="00A5541F" w:rsidP="00A5541F">
          <w:pPr>
            <w:pStyle w:val="7EE03063D5B32947B908F2BC59906F98"/>
          </w:pPr>
          <w:r>
            <w:t>Sed quis libero</w:t>
          </w:r>
        </w:p>
      </w:docPartBody>
    </w:docPart>
    <w:docPart>
      <w:docPartPr>
        <w:name w:val="8B4226FB77787B44B8BC07E8A8AAC0F4"/>
        <w:category>
          <w:name w:val="General"/>
          <w:gallery w:val="placeholder"/>
        </w:category>
        <w:types>
          <w:type w:val="bbPlcHdr"/>
        </w:types>
        <w:behaviors>
          <w:behavior w:val="content"/>
        </w:behaviors>
        <w:guid w:val="{AA91356A-7870-6645-86AB-0ED2B33891DA}"/>
      </w:docPartPr>
      <w:docPartBody>
        <w:p w:rsidR="00A5541F" w:rsidRDefault="00A5541F" w:rsidP="00A5541F">
          <w:pPr>
            <w:pStyle w:val="8B4226FB77787B44B8BC07E8A8AAC0F4"/>
          </w:pPr>
          <w:r>
            <w:t>Dolor Sit Amet</w:t>
          </w:r>
        </w:p>
      </w:docPartBody>
    </w:docPart>
    <w:docPart>
      <w:docPartPr>
        <w:name w:val="7221D0494C4AB04EBF342FE924BA1A21"/>
        <w:category>
          <w:name w:val="General"/>
          <w:gallery w:val="placeholder"/>
        </w:category>
        <w:types>
          <w:type w:val="bbPlcHdr"/>
        </w:types>
        <w:behaviors>
          <w:behavior w:val="content"/>
        </w:behaviors>
        <w:guid w:val="{92084D86-0369-3247-B434-1D206CBA74F6}"/>
      </w:docPartPr>
      <w:docPartBody>
        <w:p w:rsidR="00A5541F" w:rsidRDefault="00A5541F" w:rsidP="00A5541F">
          <w:pPr>
            <w:pStyle w:val="7221D0494C4AB04EBF342FE924BA1A21"/>
          </w:pPr>
          <w:r>
            <w:t>Donec feugiat lorem et odio.</w:t>
          </w:r>
        </w:p>
      </w:docPartBody>
    </w:docPart>
    <w:docPart>
      <w:docPartPr>
        <w:name w:val="6DA282EEDB30DF4EA4AA49033A4DAC2A"/>
        <w:category>
          <w:name w:val="General"/>
          <w:gallery w:val="placeholder"/>
        </w:category>
        <w:types>
          <w:type w:val="bbPlcHdr"/>
        </w:types>
        <w:behaviors>
          <w:behavior w:val="content"/>
        </w:behaviors>
        <w:guid w:val="{CFF8A0FC-C140-4042-9D0E-7A80A0071708}"/>
      </w:docPartPr>
      <w:docPartBody>
        <w:p w:rsidR="00A5541F" w:rsidRDefault="00A5541F" w:rsidP="00A5541F">
          <w:pPr>
            <w:pStyle w:val="6DA282EEDB30DF4EA4AA49033A4DAC2A"/>
          </w:pPr>
          <w:r>
            <w:t>Nunc sit amet leo id augue tristique blandit</w:t>
          </w:r>
        </w:p>
      </w:docPartBody>
    </w:docPart>
    <w:docPart>
      <w:docPartPr>
        <w:name w:val="CED73FF493A9D241A0EAA4C6D4528372"/>
        <w:category>
          <w:name w:val="General"/>
          <w:gallery w:val="placeholder"/>
        </w:category>
        <w:types>
          <w:type w:val="bbPlcHdr"/>
        </w:types>
        <w:behaviors>
          <w:behavior w:val="content"/>
        </w:behaviors>
        <w:guid w:val="{0FFF64A4-DF35-7E47-93F5-97B3AC358417}"/>
      </w:docPartPr>
      <w:docPartBody>
        <w:p w:rsidR="00A5541F" w:rsidRDefault="00A5541F" w:rsidP="00A5541F">
          <w:pPr>
            <w:pStyle w:val="CED73FF493A9D241A0EAA4C6D4528372"/>
          </w:pPr>
          <w:r>
            <w:t>Quisque dolor nulla, faucibus ac, interdum non, leo</w:t>
          </w:r>
        </w:p>
      </w:docPartBody>
    </w:docPart>
    <w:docPart>
      <w:docPartPr>
        <w:name w:val="ADD5279F06BC1C409A0FF2047044D07C"/>
        <w:category>
          <w:name w:val="General"/>
          <w:gallery w:val="placeholder"/>
        </w:category>
        <w:types>
          <w:type w:val="bbPlcHdr"/>
        </w:types>
        <w:behaviors>
          <w:behavior w:val="content"/>
        </w:behaviors>
        <w:guid w:val="{77D0E838-9750-0048-88AF-3E9CAB617BA6}"/>
      </w:docPartPr>
      <w:docPartBody>
        <w:p w:rsidR="00A5541F" w:rsidRDefault="00A5541F" w:rsidP="00A5541F">
          <w:pPr>
            <w:pStyle w:val="ADD5279F06BC1C409A0FF2047044D07C"/>
          </w:pPr>
          <w:r>
            <w:t>Vivamus hendrerit pharetra turpis</w:t>
          </w:r>
        </w:p>
      </w:docPartBody>
    </w:docPart>
    <w:docPart>
      <w:docPartPr>
        <w:name w:val="3DDB14CA3D83B441BBD7E3769384CCC3"/>
        <w:category>
          <w:name w:val="General"/>
          <w:gallery w:val="placeholder"/>
        </w:category>
        <w:types>
          <w:type w:val="bbPlcHdr"/>
        </w:types>
        <w:behaviors>
          <w:behavior w:val="content"/>
        </w:behaviors>
        <w:guid w:val="{3978F347-AA51-1F47-8865-789F9902B3C8}"/>
      </w:docPartPr>
      <w:docPartBody>
        <w:p w:rsidR="00A5541F" w:rsidRDefault="00A5541F" w:rsidP="00A5541F">
          <w:pPr>
            <w:pStyle w:val="3DDB14CA3D83B441BBD7E3769384CCC3"/>
          </w:pPr>
          <w:r>
            <w:t>Fusce ut massa sed urna vestibulum vestibulum</w:t>
          </w:r>
        </w:p>
      </w:docPartBody>
    </w:docPart>
    <w:docPart>
      <w:docPartPr>
        <w:name w:val="4D1D671DD6D7974F89513301141A2C5A"/>
        <w:category>
          <w:name w:val="General"/>
          <w:gallery w:val="placeholder"/>
        </w:category>
        <w:types>
          <w:type w:val="bbPlcHdr"/>
        </w:types>
        <w:behaviors>
          <w:behavior w:val="content"/>
        </w:behaviors>
        <w:guid w:val="{CA8F56AB-A4FD-FC47-9441-7A6C6BD9A6A1}"/>
      </w:docPartPr>
      <w:docPartBody>
        <w:p w:rsidR="00A5541F" w:rsidRDefault="00A5541F" w:rsidP="00A5541F">
          <w:pPr>
            <w:pStyle w:val="4D1D671DD6D7974F89513301141A2C5A"/>
          </w:pPr>
          <w:r>
            <w:t>Aenean porta, quam et sollicitudin pellentesque</w:t>
          </w:r>
        </w:p>
      </w:docPartBody>
    </w:docPart>
    <w:docPart>
      <w:docPartPr>
        <w:name w:val="A45E101D356DDF49AC887990CCE0242B"/>
        <w:category>
          <w:name w:val="General"/>
          <w:gallery w:val="placeholder"/>
        </w:category>
        <w:types>
          <w:type w:val="bbPlcHdr"/>
        </w:types>
        <w:behaviors>
          <w:behavior w:val="content"/>
        </w:behaviors>
        <w:guid w:val="{7D7F893A-DA63-9340-9580-56775CFDEAC8}"/>
      </w:docPartPr>
      <w:docPartBody>
        <w:p w:rsidR="00A5541F" w:rsidRDefault="00A5541F" w:rsidP="00A5541F">
          <w:pPr>
            <w:pStyle w:val="A45E101D356DDF49AC887990CCE0242B"/>
          </w:pPr>
          <w:r>
            <w:t>Pellentesque sollicitudin aliquet sapien</w:t>
          </w:r>
        </w:p>
      </w:docPartBody>
    </w:docPart>
    <w:docPart>
      <w:docPartPr>
        <w:name w:val="864AB053F6E19E438BBDCE694DF2D127"/>
        <w:category>
          <w:name w:val="General"/>
          <w:gallery w:val="placeholder"/>
        </w:category>
        <w:types>
          <w:type w:val="bbPlcHdr"/>
        </w:types>
        <w:behaviors>
          <w:behavior w:val="content"/>
        </w:behaviors>
        <w:guid w:val="{64CFC0BD-C46B-AD4D-97B4-AD043C54E912}"/>
      </w:docPartPr>
      <w:docPartBody>
        <w:p w:rsidR="00A5541F" w:rsidRDefault="00A5541F" w:rsidP="00A5541F">
          <w:pPr>
            <w:pStyle w:val="864AB053F6E19E438BBDCE694DF2D127"/>
          </w:pPr>
          <w:r>
            <w:t>Sed quis libero</w:t>
          </w:r>
        </w:p>
      </w:docPartBody>
    </w:docPart>
    <w:docPart>
      <w:docPartPr>
        <w:name w:val="4DA485F85F920B40AD443C38BB06B63A"/>
        <w:category>
          <w:name w:val="General"/>
          <w:gallery w:val="placeholder"/>
        </w:category>
        <w:types>
          <w:type w:val="bbPlcHdr"/>
        </w:types>
        <w:behaviors>
          <w:behavior w:val="content"/>
        </w:behaviors>
        <w:guid w:val="{A808F585-23C6-B541-8514-D25D6D33AD98}"/>
      </w:docPartPr>
      <w:docPartBody>
        <w:p w:rsidR="00A5541F" w:rsidRDefault="00A5541F" w:rsidP="00A5541F">
          <w:pPr>
            <w:pStyle w:val="4DA485F85F920B40AD443C38BB06B63A"/>
          </w:pPr>
          <w:r>
            <w:t>Dolor Sit Amet</w:t>
          </w:r>
        </w:p>
      </w:docPartBody>
    </w:docPart>
    <w:docPart>
      <w:docPartPr>
        <w:name w:val="E657848981721346849AF6AFE54C16AC"/>
        <w:category>
          <w:name w:val="General"/>
          <w:gallery w:val="placeholder"/>
        </w:category>
        <w:types>
          <w:type w:val="bbPlcHdr"/>
        </w:types>
        <w:behaviors>
          <w:behavior w:val="content"/>
        </w:behaviors>
        <w:guid w:val="{EF3BE5DA-27ED-1343-97DA-197A51BCA136}"/>
      </w:docPartPr>
      <w:docPartBody>
        <w:p w:rsidR="00A5541F" w:rsidRDefault="00A5541F" w:rsidP="00A5541F">
          <w:pPr>
            <w:pStyle w:val="E657848981721346849AF6AFE54C16AC"/>
          </w:pPr>
          <w:r>
            <w:t>Donec feugiat lorem et odio.</w:t>
          </w:r>
        </w:p>
      </w:docPartBody>
    </w:docPart>
    <w:docPart>
      <w:docPartPr>
        <w:name w:val="515B814D592BF74882330311EE70C45D"/>
        <w:category>
          <w:name w:val="General"/>
          <w:gallery w:val="placeholder"/>
        </w:category>
        <w:types>
          <w:type w:val="bbPlcHdr"/>
        </w:types>
        <w:behaviors>
          <w:behavior w:val="content"/>
        </w:behaviors>
        <w:guid w:val="{B06F30C5-76FE-834F-8BF5-AAC4161DC890}"/>
      </w:docPartPr>
      <w:docPartBody>
        <w:p w:rsidR="00A5541F" w:rsidRDefault="00A5541F" w:rsidP="00A5541F">
          <w:pPr>
            <w:pStyle w:val="515B814D592BF74882330311EE70C45D"/>
          </w:pPr>
          <w:r>
            <w:t>Nunc sit amet leo id augue tristique blandit</w:t>
          </w:r>
        </w:p>
      </w:docPartBody>
    </w:docPart>
    <w:docPart>
      <w:docPartPr>
        <w:name w:val="F2BBF3AE91EF654C8126699E5B80340A"/>
        <w:category>
          <w:name w:val="General"/>
          <w:gallery w:val="placeholder"/>
        </w:category>
        <w:types>
          <w:type w:val="bbPlcHdr"/>
        </w:types>
        <w:behaviors>
          <w:behavior w:val="content"/>
        </w:behaviors>
        <w:guid w:val="{0B33B240-4440-8F44-92D6-2961786A14E5}"/>
      </w:docPartPr>
      <w:docPartBody>
        <w:p w:rsidR="00A5541F" w:rsidRDefault="00A5541F" w:rsidP="00A5541F">
          <w:pPr>
            <w:pStyle w:val="F2BBF3AE91EF654C8126699E5B80340A"/>
          </w:pPr>
          <w:r>
            <w:t>Quisque dolor nulla, faucibus ac, interdum non, leo</w:t>
          </w:r>
        </w:p>
      </w:docPartBody>
    </w:docPart>
    <w:docPart>
      <w:docPartPr>
        <w:name w:val="D85D23F9B74ECF40886982D05E6C18ED"/>
        <w:category>
          <w:name w:val="General"/>
          <w:gallery w:val="placeholder"/>
        </w:category>
        <w:types>
          <w:type w:val="bbPlcHdr"/>
        </w:types>
        <w:behaviors>
          <w:behavior w:val="content"/>
        </w:behaviors>
        <w:guid w:val="{44BA74A6-ACCC-EB43-8C64-EBE2265BFACB}"/>
      </w:docPartPr>
      <w:docPartBody>
        <w:p w:rsidR="00A5541F" w:rsidRDefault="00A5541F" w:rsidP="00A5541F">
          <w:pPr>
            <w:pStyle w:val="D85D23F9B74ECF40886982D05E6C18ED"/>
          </w:pPr>
          <w:r>
            <w:t>Vivamus hendrerit pharetra turpis</w:t>
          </w:r>
        </w:p>
      </w:docPartBody>
    </w:docPart>
    <w:docPart>
      <w:docPartPr>
        <w:name w:val="F339999FD458DA40B7226514FF4A2772"/>
        <w:category>
          <w:name w:val="General"/>
          <w:gallery w:val="placeholder"/>
        </w:category>
        <w:types>
          <w:type w:val="bbPlcHdr"/>
        </w:types>
        <w:behaviors>
          <w:behavior w:val="content"/>
        </w:behaviors>
        <w:guid w:val="{3FA64063-E4F3-C246-BFB9-CC36EFF46672}"/>
      </w:docPartPr>
      <w:docPartBody>
        <w:p w:rsidR="00A5541F" w:rsidRDefault="00A5541F" w:rsidP="00A5541F">
          <w:pPr>
            <w:pStyle w:val="F339999FD458DA40B7226514FF4A2772"/>
          </w:pPr>
          <w:r>
            <w:t>Fusce ut massa sed urna vestibulum vestibulum</w:t>
          </w:r>
        </w:p>
      </w:docPartBody>
    </w:docPart>
    <w:docPart>
      <w:docPartPr>
        <w:name w:val="C1B8CE158F9A7442A845C750BAB3530F"/>
        <w:category>
          <w:name w:val="General"/>
          <w:gallery w:val="placeholder"/>
        </w:category>
        <w:types>
          <w:type w:val="bbPlcHdr"/>
        </w:types>
        <w:behaviors>
          <w:behavior w:val="content"/>
        </w:behaviors>
        <w:guid w:val="{E6207261-22A7-A345-BF4B-C3589A05192F}"/>
      </w:docPartPr>
      <w:docPartBody>
        <w:p w:rsidR="00A5541F" w:rsidRDefault="00A5541F" w:rsidP="00A5541F">
          <w:pPr>
            <w:pStyle w:val="C1B8CE158F9A7442A845C750BAB3530F"/>
          </w:pPr>
          <w:r>
            <w:t>Aenean porta, quam et sollicitudin pellentesque</w:t>
          </w:r>
        </w:p>
      </w:docPartBody>
    </w:docPart>
    <w:docPart>
      <w:docPartPr>
        <w:name w:val="2E5ED79029BAE94CAD8322AFE1DA5109"/>
        <w:category>
          <w:name w:val="General"/>
          <w:gallery w:val="placeholder"/>
        </w:category>
        <w:types>
          <w:type w:val="bbPlcHdr"/>
        </w:types>
        <w:behaviors>
          <w:behavior w:val="content"/>
        </w:behaviors>
        <w:guid w:val="{8F4572D7-AEF7-714A-8028-B4A69F28CB42}"/>
      </w:docPartPr>
      <w:docPartBody>
        <w:p w:rsidR="00A5541F" w:rsidRDefault="00A5541F" w:rsidP="00A5541F">
          <w:pPr>
            <w:pStyle w:val="2E5ED79029BAE94CAD8322AFE1DA5109"/>
          </w:pPr>
          <w:r>
            <w:t>Pellentesque sollicitudin aliquet sapien</w:t>
          </w:r>
        </w:p>
      </w:docPartBody>
    </w:docPart>
    <w:docPart>
      <w:docPartPr>
        <w:name w:val="56123F66DE157A49A6F6E1356D25EB3C"/>
        <w:category>
          <w:name w:val="General"/>
          <w:gallery w:val="placeholder"/>
        </w:category>
        <w:types>
          <w:type w:val="bbPlcHdr"/>
        </w:types>
        <w:behaviors>
          <w:behavior w:val="content"/>
        </w:behaviors>
        <w:guid w:val="{1BE4F0BD-3FF3-9A46-9F8D-82AA9A895E4C}"/>
      </w:docPartPr>
      <w:docPartBody>
        <w:p w:rsidR="00A5541F" w:rsidRDefault="00A5541F" w:rsidP="00A5541F">
          <w:pPr>
            <w:pStyle w:val="56123F66DE157A49A6F6E1356D25EB3C"/>
          </w:pPr>
          <w:r>
            <w:t>Sed quis libero</w:t>
          </w:r>
        </w:p>
      </w:docPartBody>
    </w:docPart>
    <w:docPart>
      <w:docPartPr>
        <w:name w:val="6C4D7D0C584CCA4C83095BACCF2085B5"/>
        <w:category>
          <w:name w:val="General"/>
          <w:gallery w:val="placeholder"/>
        </w:category>
        <w:types>
          <w:type w:val="bbPlcHdr"/>
        </w:types>
        <w:behaviors>
          <w:behavior w:val="content"/>
        </w:behaviors>
        <w:guid w:val="{2A0E13F0-392E-074B-AF9F-684EB9B7A4F5}"/>
      </w:docPartPr>
      <w:docPartBody>
        <w:p w:rsidR="00A5541F" w:rsidRDefault="00A5541F" w:rsidP="00A5541F">
          <w:pPr>
            <w:pStyle w:val="6C4D7D0C584CCA4C83095BACCF2085B5"/>
          </w:pPr>
          <w:r>
            <w:t>Dolor Sit Amet</w:t>
          </w:r>
        </w:p>
      </w:docPartBody>
    </w:docPart>
    <w:docPart>
      <w:docPartPr>
        <w:name w:val="D1E2C47AB020394C99CF7A03D8182228"/>
        <w:category>
          <w:name w:val="General"/>
          <w:gallery w:val="placeholder"/>
        </w:category>
        <w:types>
          <w:type w:val="bbPlcHdr"/>
        </w:types>
        <w:behaviors>
          <w:behavior w:val="content"/>
        </w:behaviors>
        <w:guid w:val="{E17AFF24-52B9-2641-A5A8-BCDA2B81D244}"/>
      </w:docPartPr>
      <w:docPartBody>
        <w:p w:rsidR="00A5541F" w:rsidRDefault="00A5541F" w:rsidP="00A5541F">
          <w:pPr>
            <w:pStyle w:val="D1E2C47AB020394C99CF7A03D8182228"/>
          </w:pPr>
          <w:r>
            <w:t>Donec feugiat lorem et odio.</w:t>
          </w:r>
        </w:p>
      </w:docPartBody>
    </w:docPart>
    <w:docPart>
      <w:docPartPr>
        <w:name w:val="88B9391320BEA2458B9541419F54F1B1"/>
        <w:category>
          <w:name w:val="General"/>
          <w:gallery w:val="placeholder"/>
        </w:category>
        <w:types>
          <w:type w:val="bbPlcHdr"/>
        </w:types>
        <w:behaviors>
          <w:behavior w:val="content"/>
        </w:behaviors>
        <w:guid w:val="{A2ABABA7-BC17-2046-94E1-BDE150244741}"/>
      </w:docPartPr>
      <w:docPartBody>
        <w:p w:rsidR="00A5541F" w:rsidRDefault="00A5541F" w:rsidP="00A5541F">
          <w:pPr>
            <w:pStyle w:val="88B9391320BEA2458B9541419F54F1B1"/>
          </w:pPr>
          <w:r>
            <w:t>Nunc sit amet leo id augue tristique blandit</w:t>
          </w:r>
        </w:p>
      </w:docPartBody>
    </w:docPart>
    <w:docPart>
      <w:docPartPr>
        <w:name w:val="EE4B5DE82A118C4C80DA53282111B53C"/>
        <w:category>
          <w:name w:val="General"/>
          <w:gallery w:val="placeholder"/>
        </w:category>
        <w:types>
          <w:type w:val="bbPlcHdr"/>
        </w:types>
        <w:behaviors>
          <w:behavior w:val="content"/>
        </w:behaviors>
        <w:guid w:val="{7B6D52D9-2CD6-1D4D-9AAD-BEB7E8AD20CC}"/>
      </w:docPartPr>
      <w:docPartBody>
        <w:p w:rsidR="00A5541F" w:rsidRDefault="00A5541F" w:rsidP="00A5541F">
          <w:pPr>
            <w:pStyle w:val="EE4B5DE82A118C4C80DA53282111B53C"/>
          </w:pPr>
          <w:r>
            <w:t>Quisque dolor nulla, faucibus ac, interdum non, leo</w:t>
          </w:r>
        </w:p>
      </w:docPartBody>
    </w:docPart>
    <w:docPart>
      <w:docPartPr>
        <w:name w:val="77DF042039345344B6F2B270BCA48F9C"/>
        <w:category>
          <w:name w:val="General"/>
          <w:gallery w:val="placeholder"/>
        </w:category>
        <w:types>
          <w:type w:val="bbPlcHdr"/>
        </w:types>
        <w:behaviors>
          <w:behavior w:val="content"/>
        </w:behaviors>
        <w:guid w:val="{EDFC5114-20CD-2141-A9C6-55CBECEB790A}"/>
      </w:docPartPr>
      <w:docPartBody>
        <w:p w:rsidR="00A5541F" w:rsidRDefault="00A5541F" w:rsidP="00A5541F">
          <w:pPr>
            <w:pStyle w:val="77DF042039345344B6F2B270BCA48F9C"/>
          </w:pPr>
          <w:r>
            <w:t>Vivamus hendrerit pharetra turpis</w:t>
          </w:r>
        </w:p>
      </w:docPartBody>
    </w:docPart>
    <w:docPart>
      <w:docPartPr>
        <w:name w:val="A5D9B3766F38A349B44902AA13E3B85E"/>
        <w:category>
          <w:name w:val="General"/>
          <w:gallery w:val="placeholder"/>
        </w:category>
        <w:types>
          <w:type w:val="bbPlcHdr"/>
        </w:types>
        <w:behaviors>
          <w:behavior w:val="content"/>
        </w:behaviors>
        <w:guid w:val="{1FBAF781-17D5-D745-87A7-F2108290F49B}"/>
      </w:docPartPr>
      <w:docPartBody>
        <w:p w:rsidR="00A5541F" w:rsidRDefault="00A5541F" w:rsidP="00A5541F">
          <w:pPr>
            <w:pStyle w:val="A5D9B3766F38A349B44902AA13E3B85E"/>
          </w:pPr>
          <w:r>
            <w:t>Fusce ut massa sed urna vestibulum vestibulum</w:t>
          </w:r>
        </w:p>
      </w:docPartBody>
    </w:docPart>
    <w:docPart>
      <w:docPartPr>
        <w:name w:val="F253941A1A563F4E80B78E03266AB1BF"/>
        <w:category>
          <w:name w:val="General"/>
          <w:gallery w:val="placeholder"/>
        </w:category>
        <w:types>
          <w:type w:val="bbPlcHdr"/>
        </w:types>
        <w:behaviors>
          <w:behavior w:val="content"/>
        </w:behaviors>
        <w:guid w:val="{DCFB2F18-92F0-DC40-B826-B8A4715E186D}"/>
      </w:docPartPr>
      <w:docPartBody>
        <w:p w:rsidR="00A5541F" w:rsidRDefault="00A5541F" w:rsidP="00A5541F">
          <w:pPr>
            <w:pStyle w:val="F253941A1A563F4E80B78E03266AB1BF"/>
          </w:pPr>
          <w:r>
            <w:t>Aenean porta, quam et sollicitudin pellentesque</w:t>
          </w:r>
        </w:p>
      </w:docPartBody>
    </w:docPart>
    <w:docPart>
      <w:docPartPr>
        <w:name w:val="2098EA0A34D7CD4FB184725F79F3BE4D"/>
        <w:category>
          <w:name w:val="General"/>
          <w:gallery w:val="placeholder"/>
        </w:category>
        <w:types>
          <w:type w:val="bbPlcHdr"/>
        </w:types>
        <w:behaviors>
          <w:behavior w:val="content"/>
        </w:behaviors>
        <w:guid w:val="{B5B69F99-095F-EE49-8943-83B97A8E46D4}"/>
      </w:docPartPr>
      <w:docPartBody>
        <w:p w:rsidR="00A5541F" w:rsidRDefault="00A5541F" w:rsidP="00A5541F">
          <w:pPr>
            <w:pStyle w:val="2098EA0A34D7CD4FB184725F79F3BE4D"/>
          </w:pPr>
          <w:r>
            <w:t>Pellentesque sollicitudin aliquet sapien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1F"/>
    <w:rsid w:val="00A55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1FBA573ECE244F8A1E408E7FF3946B">
    <w:name w:val="171FBA573ECE244F8A1E408E7FF3946B"/>
  </w:style>
  <w:style w:type="paragraph" w:customStyle="1" w:styleId="F72BF0AF79E3454AB1CE7ECF8A2E5768">
    <w:name w:val="F72BF0AF79E3454AB1CE7ECF8A2E576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0E4838760790FC4F886D16E2AA863325">
    <w:name w:val="0E4838760790FC4F886D16E2AA863325"/>
  </w:style>
  <w:style w:type="paragraph" w:customStyle="1" w:styleId="DF9EC4568E95684BB200727B1D41A613">
    <w:name w:val="DF9EC4568E95684BB200727B1D41A613"/>
  </w:style>
  <w:style w:type="paragraph" w:customStyle="1" w:styleId="D16D46B74A12E04F9E87FFCF2EE4044D">
    <w:name w:val="D16D46B74A12E04F9E87FFCF2EE4044D"/>
  </w:style>
  <w:style w:type="paragraph" w:customStyle="1" w:styleId="708D9B46F23C834294D8B3452D326D4C">
    <w:name w:val="708D9B46F23C834294D8B3452D326D4C"/>
  </w:style>
  <w:style w:type="paragraph" w:customStyle="1" w:styleId="6E87204B9A45214FAE03A3470D78A3DC">
    <w:name w:val="6E87204B9A45214FAE03A3470D78A3DC"/>
  </w:style>
  <w:style w:type="paragraph" w:customStyle="1" w:styleId="F89C5DE6D42B83438A3353F9733A4A35">
    <w:name w:val="F89C5DE6D42B83438A3353F9733A4A35"/>
  </w:style>
  <w:style w:type="paragraph" w:customStyle="1" w:styleId="7E0417F5F1B9C647859142C00E87A1BB">
    <w:name w:val="7E0417F5F1B9C647859142C00E87A1BB"/>
  </w:style>
  <w:style w:type="paragraph" w:customStyle="1" w:styleId="A16060861731BA4E83019B86F5FF1D7C">
    <w:name w:val="A16060861731BA4E83019B86F5FF1D7C"/>
  </w:style>
  <w:style w:type="paragraph" w:customStyle="1" w:styleId="86E9A185303B8B4195CCF603FCC98647">
    <w:name w:val="86E9A185303B8B4195CCF603FCC98647"/>
  </w:style>
  <w:style w:type="paragraph" w:customStyle="1" w:styleId="F94B1C54AA6B214F8C50E86BEDA7FF8B">
    <w:name w:val="F94B1C54AA6B214F8C50E86BEDA7FF8B"/>
  </w:style>
  <w:style w:type="paragraph" w:customStyle="1" w:styleId="830733FACFC5864FB38E2C781345C513">
    <w:name w:val="830733FACFC5864FB38E2C781345C513"/>
  </w:style>
  <w:style w:type="paragraph" w:customStyle="1" w:styleId="C1D84327EC35B946A1EAEE81098649B4">
    <w:name w:val="C1D84327EC35B946A1EAEE81098649B4"/>
  </w:style>
  <w:style w:type="paragraph" w:customStyle="1" w:styleId="C80234D6C1916D43A55359BD247A7999">
    <w:name w:val="C80234D6C1916D43A55359BD247A7999"/>
  </w:style>
  <w:style w:type="paragraph" w:customStyle="1" w:styleId="08A41817DC653743BAF1064C298C17D6">
    <w:name w:val="08A41817DC653743BAF1064C298C17D6"/>
  </w:style>
  <w:style w:type="paragraph" w:customStyle="1" w:styleId="15FBCED6383F8D40AECBF8D8E1D655FB">
    <w:name w:val="15FBCED6383F8D40AECBF8D8E1D655FB"/>
  </w:style>
  <w:style w:type="paragraph" w:customStyle="1" w:styleId="DF353CCB0B879F49A83EED2EE517C2E0">
    <w:name w:val="DF353CCB0B879F49A83EED2EE517C2E0"/>
    <w:rsid w:val="00A5541F"/>
  </w:style>
  <w:style w:type="paragraph" w:customStyle="1" w:styleId="39EE2011F26A7042901CCB148022CB0C">
    <w:name w:val="39EE2011F26A7042901CCB148022CB0C"/>
    <w:rsid w:val="00A5541F"/>
  </w:style>
  <w:style w:type="paragraph" w:customStyle="1" w:styleId="1FE15BB16784754BB0CFB50EA5A6E380">
    <w:name w:val="1FE15BB16784754BB0CFB50EA5A6E380"/>
    <w:rsid w:val="00A5541F"/>
  </w:style>
  <w:style w:type="paragraph" w:customStyle="1" w:styleId="91CC9F01493E53409B768BC34BEF641C">
    <w:name w:val="91CC9F01493E53409B768BC34BEF641C"/>
    <w:rsid w:val="00A5541F"/>
  </w:style>
  <w:style w:type="paragraph" w:customStyle="1" w:styleId="029216B2C2773B47B42BA69BA81C0C94">
    <w:name w:val="029216B2C2773B47B42BA69BA81C0C94"/>
    <w:rsid w:val="00A5541F"/>
  </w:style>
  <w:style w:type="paragraph" w:customStyle="1" w:styleId="794C9F09184D6C41B9F5BD6F68325F19">
    <w:name w:val="794C9F09184D6C41B9F5BD6F68325F19"/>
    <w:rsid w:val="00A5541F"/>
  </w:style>
  <w:style w:type="paragraph" w:customStyle="1" w:styleId="D00E7FCBF4660045A1898C8EBEB9157C">
    <w:name w:val="D00E7FCBF4660045A1898C8EBEB9157C"/>
    <w:rsid w:val="00A5541F"/>
  </w:style>
  <w:style w:type="paragraph" w:customStyle="1" w:styleId="9109C942D65A9A4EAC9718665B6A5073">
    <w:name w:val="9109C942D65A9A4EAC9718665B6A5073"/>
    <w:rsid w:val="00A5541F"/>
  </w:style>
  <w:style w:type="paragraph" w:customStyle="1" w:styleId="5A4979893BF77548875C552339C80A2E">
    <w:name w:val="5A4979893BF77548875C552339C80A2E"/>
    <w:rsid w:val="00A5541F"/>
  </w:style>
  <w:style w:type="paragraph" w:customStyle="1" w:styleId="BC24EC30B98C41449842EA61E2F333F6">
    <w:name w:val="BC24EC30B98C41449842EA61E2F333F6"/>
    <w:rsid w:val="00A5541F"/>
  </w:style>
  <w:style w:type="paragraph" w:customStyle="1" w:styleId="FC6A937902034B4EABB148098FEBD2DE">
    <w:name w:val="FC6A937902034B4EABB148098FEBD2DE"/>
    <w:rsid w:val="00A5541F"/>
  </w:style>
  <w:style w:type="paragraph" w:customStyle="1" w:styleId="76FAD73751040B4DA03FC34EA90A8EE9">
    <w:name w:val="76FAD73751040B4DA03FC34EA90A8EE9"/>
    <w:rsid w:val="00A5541F"/>
  </w:style>
  <w:style w:type="paragraph" w:customStyle="1" w:styleId="5FC5D03D0AFD4348A65AE510C0D4BF38">
    <w:name w:val="5FC5D03D0AFD4348A65AE510C0D4BF38"/>
    <w:rsid w:val="00A5541F"/>
  </w:style>
  <w:style w:type="paragraph" w:customStyle="1" w:styleId="2782743400C07749B503F39112DDAAAD">
    <w:name w:val="2782743400C07749B503F39112DDAAAD"/>
    <w:rsid w:val="00A5541F"/>
  </w:style>
  <w:style w:type="paragraph" w:customStyle="1" w:styleId="E2C6838D35BE7E448CA1E2BA745696BF">
    <w:name w:val="E2C6838D35BE7E448CA1E2BA745696BF"/>
    <w:rsid w:val="00A5541F"/>
  </w:style>
  <w:style w:type="paragraph" w:customStyle="1" w:styleId="D526F2761013F24AA303A120479BA4F1">
    <w:name w:val="D526F2761013F24AA303A120479BA4F1"/>
    <w:rsid w:val="00A5541F"/>
  </w:style>
  <w:style w:type="paragraph" w:customStyle="1" w:styleId="6C0371465282BC449021B69428C0537C">
    <w:name w:val="6C0371465282BC449021B69428C0537C"/>
    <w:rsid w:val="00A5541F"/>
  </w:style>
  <w:style w:type="paragraph" w:customStyle="1" w:styleId="FDE966615DF3584BBD189F62E0CFC48F">
    <w:name w:val="FDE966615DF3584BBD189F62E0CFC48F"/>
    <w:rsid w:val="00A5541F"/>
  </w:style>
  <w:style w:type="paragraph" w:customStyle="1" w:styleId="7A92A01A4670B74FA6DB42804A3D7520">
    <w:name w:val="7A92A01A4670B74FA6DB42804A3D7520"/>
    <w:rsid w:val="00A5541F"/>
  </w:style>
  <w:style w:type="paragraph" w:customStyle="1" w:styleId="59802986DB6F814A91B41E98A0B43A0C">
    <w:name w:val="59802986DB6F814A91B41E98A0B43A0C"/>
    <w:rsid w:val="00A5541F"/>
  </w:style>
  <w:style w:type="paragraph" w:customStyle="1" w:styleId="D246087A6020774DB4340712167F128B">
    <w:name w:val="D246087A6020774DB4340712167F128B"/>
    <w:rsid w:val="00A5541F"/>
  </w:style>
  <w:style w:type="paragraph" w:customStyle="1" w:styleId="36DD6C0BCC03AB4DB77D30F4739BDFB8">
    <w:name w:val="36DD6C0BCC03AB4DB77D30F4739BDFB8"/>
    <w:rsid w:val="00A5541F"/>
  </w:style>
  <w:style w:type="paragraph" w:customStyle="1" w:styleId="1BB05102C3306744A0C3BB1910F687D1">
    <w:name w:val="1BB05102C3306744A0C3BB1910F687D1"/>
    <w:rsid w:val="00A5541F"/>
  </w:style>
  <w:style w:type="paragraph" w:customStyle="1" w:styleId="DF88E1E2B8DA6B499FB299DA42A19A12">
    <w:name w:val="DF88E1E2B8DA6B499FB299DA42A19A12"/>
    <w:rsid w:val="00A5541F"/>
  </w:style>
  <w:style w:type="paragraph" w:customStyle="1" w:styleId="2C4CD6943410864493DBDB4C42A57DA0">
    <w:name w:val="2C4CD6943410864493DBDB4C42A57DA0"/>
    <w:rsid w:val="00A5541F"/>
  </w:style>
  <w:style w:type="paragraph" w:customStyle="1" w:styleId="93B0F8513E2FF04F807F9F23B045A02B">
    <w:name w:val="93B0F8513E2FF04F807F9F23B045A02B"/>
    <w:rsid w:val="00A5541F"/>
  </w:style>
  <w:style w:type="paragraph" w:customStyle="1" w:styleId="27BC1BB86B9E4D4DB2D9573F3D481444">
    <w:name w:val="27BC1BB86B9E4D4DB2D9573F3D481444"/>
    <w:rsid w:val="00A5541F"/>
  </w:style>
  <w:style w:type="paragraph" w:customStyle="1" w:styleId="A50A64931B7FE645B4BD97EE9855AB0D">
    <w:name w:val="A50A64931B7FE645B4BD97EE9855AB0D"/>
    <w:rsid w:val="00A5541F"/>
  </w:style>
  <w:style w:type="paragraph" w:customStyle="1" w:styleId="E6F31D49DD109D48BB7699896A561390">
    <w:name w:val="E6F31D49DD109D48BB7699896A561390"/>
    <w:rsid w:val="00A5541F"/>
  </w:style>
  <w:style w:type="paragraph" w:customStyle="1" w:styleId="831E08311DB8C54F9AD567E83FA635EF">
    <w:name w:val="831E08311DB8C54F9AD567E83FA635EF"/>
    <w:rsid w:val="00A5541F"/>
  </w:style>
  <w:style w:type="paragraph" w:customStyle="1" w:styleId="98BD8AB24C5BD244AD87A7B15C64C7B9">
    <w:name w:val="98BD8AB24C5BD244AD87A7B15C64C7B9"/>
    <w:rsid w:val="00A5541F"/>
  </w:style>
  <w:style w:type="paragraph" w:customStyle="1" w:styleId="53A45A68EFD63A41A650068FFA45AAC9">
    <w:name w:val="53A45A68EFD63A41A650068FFA45AAC9"/>
    <w:rsid w:val="00A5541F"/>
  </w:style>
  <w:style w:type="paragraph" w:customStyle="1" w:styleId="DA5DE82F25834746ADF44BEF5CD2657A">
    <w:name w:val="DA5DE82F25834746ADF44BEF5CD2657A"/>
    <w:rsid w:val="00A5541F"/>
  </w:style>
  <w:style w:type="paragraph" w:customStyle="1" w:styleId="1373DA3A72729949BBEF773379B3B7F4">
    <w:name w:val="1373DA3A72729949BBEF773379B3B7F4"/>
    <w:rsid w:val="00A5541F"/>
  </w:style>
  <w:style w:type="paragraph" w:customStyle="1" w:styleId="0C8F0C250FB9584D94ABCCAFEABDD78C">
    <w:name w:val="0C8F0C250FB9584D94ABCCAFEABDD78C"/>
    <w:rsid w:val="00A5541F"/>
  </w:style>
  <w:style w:type="paragraph" w:customStyle="1" w:styleId="850229DB8E952547A965BD481648B6EA">
    <w:name w:val="850229DB8E952547A965BD481648B6EA"/>
    <w:rsid w:val="00A5541F"/>
  </w:style>
  <w:style w:type="paragraph" w:customStyle="1" w:styleId="F6F7B7754B5AB04CA3FA2C82E726EABD">
    <w:name w:val="F6F7B7754B5AB04CA3FA2C82E726EABD"/>
    <w:rsid w:val="00A5541F"/>
  </w:style>
  <w:style w:type="paragraph" w:customStyle="1" w:styleId="C89E1446D6D33E4DAA80A801375A020A">
    <w:name w:val="C89E1446D6D33E4DAA80A801375A020A"/>
    <w:rsid w:val="00A5541F"/>
  </w:style>
  <w:style w:type="paragraph" w:customStyle="1" w:styleId="E28ABDA82164A1419CC55B67EABC3657">
    <w:name w:val="E28ABDA82164A1419CC55B67EABC3657"/>
    <w:rsid w:val="00A5541F"/>
  </w:style>
  <w:style w:type="paragraph" w:customStyle="1" w:styleId="D82706433AFA68499066DBB0C4867444">
    <w:name w:val="D82706433AFA68499066DBB0C4867444"/>
    <w:rsid w:val="00A5541F"/>
  </w:style>
  <w:style w:type="paragraph" w:customStyle="1" w:styleId="8DF1A5665EF52C47BF5C487D4B171C4D">
    <w:name w:val="8DF1A5665EF52C47BF5C487D4B171C4D"/>
    <w:rsid w:val="00A5541F"/>
  </w:style>
  <w:style w:type="paragraph" w:customStyle="1" w:styleId="4D3921301D5FE4449C9724FFBB6AC192">
    <w:name w:val="4D3921301D5FE4449C9724FFBB6AC192"/>
    <w:rsid w:val="00A5541F"/>
  </w:style>
  <w:style w:type="paragraph" w:customStyle="1" w:styleId="1B3A43E80E102E47B809CCB6D3484273">
    <w:name w:val="1B3A43E80E102E47B809CCB6D3484273"/>
    <w:rsid w:val="00A5541F"/>
  </w:style>
  <w:style w:type="paragraph" w:customStyle="1" w:styleId="22A17394EC72D64DBBF227BF308C81BF">
    <w:name w:val="22A17394EC72D64DBBF227BF308C81BF"/>
    <w:rsid w:val="00A5541F"/>
  </w:style>
  <w:style w:type="paragraph" w:customStyle="1" w:styleId="C308D471E1D7414AA7568904C9257B7C">
    <w:name w:val="C308D471E1D7414AA7568904C9257B7C"/>
    <w:rsid w:val="00A5541F"/>
  </w:style>
  <w:style w:type="paragraph" w:customStyle="1" w:styleId="435676B1F7357D4582951AE8C94D2526">
    <w:name w:val="435676B1F7357D4582951AE8C94D2526"/>
    <w:rsid w:val="00A5541F"/>
  </w:style>
  <w:style w:type="paragraph" w:customStyle="1" w:styleId="5CA04FC80F74C04D84DBBD3F52AAE285">
    <w:name w:val="5CA04FC80F74C04D84DBBD3F52AAE285"/>
    <w:rsid w:val="00A5541F"/>
  </w:style>
  <w:style w:type="paragraph" w:customStyle="1" w:styleId="5815539FD51E9A49BB4BC740AF6D4474">
    <w:name w:val="5815539FD51E9A49BB4BC740AF6D4474"/>
    <w:rsid w:val="00A5541F"/>
  </w:style>
  <w:style w:type="paragraph" w:customStyle="1" w:styleId="7EE03063D5B32947B908F2BC59906F98">
    <w:name w:val="7EE03063D5B32947B908F2BC59906F98"/>
    <w:rsid w:val="00A5541F"/>
  </w:style>
  <w:style w:type="paragraph" w:customStyle="1" w:styleId="8B4226FB77787B44B8BC07E8A8AAC0F4">
    <w:name w:val="8B4226FB77787B44B8BC07E8A8AAC0F4"/>
    <w:rsid w:val="00A5541F"/>
  </w:style>
  <w:style w:type="paragraph" w:customStyle="1" w:styleId="7221D0494C4AB04EBF342FE924BA1A21">
    <w:name w:val="7221D0494C4AB04EBF342FE924BA1A21"/>
    <w:rsid w:val="00A5541F"/>
  </w:style>
  <w:style w:type="paragraph" w:customStyle="1" w:styleId="6DA282EEDB30DF4EA4AA49033A4DAC2A">
    <w:name w:val="6DA282EEDB30DF4EA4AA49033A4DAC2A"/>
    <w:rsid w:val="00A5541F"/>
  </w:style>
  <w:style w:type="paragraph" w:customStyle="1" w:styleId="CED73FF493A9D241A0EAA4C6D4528372">
    <w:name w:val="CED73FF493A9D241A0EAA4C6D4528372"/>
    <w:rsid w:val="00A5541F"/>
  </w:style>
  <w:style w:type="paragraph" w:customStyle="1" w:styleId="ADD5279F06BC1C409A0FF2047044D07C">
    <w:name w:val="ADD5279F06BC1C409A0FF2047044D07C"/>
    <w:rsid w:val="00A5541F"/>
  </w:style>
  <w:style w:type="paragraph" w:customStyle="1" w:styleId="3DDB14CA3D83B441BBD7E3769384CCC3">
    <w:name w:val="3DDB14CA3D83B441BBD7E3769384CCC3"/>
    <w:rsid w:val="00A5541F"/>
  </w:style>
  <w:style w:type="paragraph" w:customStyle="1" w:styleId="4D1D671DD6D7974F89513301141A2C5A">
    <w:name w:val="4D1D671DD6D7974F89513301141A2C5A"/>
    <w:rsid w:val="00A5541F"/>
  </w:style>
  <w:style w:type="paragraph" w:customStyle="1" w:styleId="A45E101D356DDF49AC887990CCE0242B">
    <w:name w:val="A45E101D356DDF49AC887990CCE0242B"/>
    <w:rsid w:val="00A5541F"/>
  </w:style>
  <w:style w:type="paragraph" w:customStyle="1" w:styleId="864AB053F6E19E438BBDCE694DF2D127">
    <w:name w:val="864AB053F6E19E438BBDCE694DF2D127"/>
    <w:rsid w:val="00A5541F"/>
  </w:style>
  <w:style w:type="paragraph" w:customStyle="1" w:styleId="4DA485F85F920B40AD443C38BB06B63A">
    <w:name w:val="4DA485F85F920B40AD443C38BB06B63A"/>
    <w:rsid w:val="00A5541F"/>
  </w:style>
  <w:style w:type="paragraph" w:customStyle="1" w:styleId="E657848981721346849AF6AFE54C16AC">
    <w:name w:val="E657848981721346849AF6AFE54C16AC"/>
    <w:rsid w:val="00A5541F"/>
  </w:style>
  <w:style w:type="paragraph" w:customStyle="1" w:styleId="515B814D592BF74882330311EE70C45D">
    <w:name w:val="515B814D592BF74882330311EE70C45D"/>
    <w:rsid w:val="00A5541F"/>
  </w:style>
  <w:style w:type="paragraph" w:customStyle="1" w:styleId="F2BBF3AE91EF654C8126699E5B80340A">
    <w:name w:val="F2BBF3AE91EF654C8126699E5B80340A"/>
    <w:rsid w:val="00A5541F"/>
  </w:style>
  <w:style w:type="paragraph" w:customStyle="1" w:styleId="D85D23F9B74ECF40886982D05E6C18ED">
    <w:name w:val="D85D23F9B74ECF40886982D05E6C18ED"/>
    <w:rsid w:val="00A5541F"/>
  </w:style>
  <w:style w:type="paragraph" w:customStyle="1" w:styleId="F339999FD458DA40B7226514FF4A2772">
    <w:name w:val="F339999FD458DA40B7226514FF4A2772"/>
    <w:rsid w:val="00A5541F"/>
  </w:style>
  <w:style w:type="paragraph" w:customStyle="1" w:styleId="C1B8CE158F9A7442A845C750BAB3530F">
    <w:name w:val="C1B8CE158F9A7442A845C750BAB3530F"/>
    <w:rsid w:val="00A5541F"/>
  </w:style>
  <w:style w:type="paragraph" w:customStyle="1" w:styleId="2E5ED79029BAE94CAD8322AFE1DA5109">
    <w:name w:val="2E5ED79029BAE94CAD8322AFE1DA5109"/>
    <w:rsid w:val="00A5541F"/>
  </w:style>
  <w:style w:type="paragraph" w:customStyle="1" w:styleId="56123F66DE157A49A6F6E1356D25EB3C">
    <w:name w:val="56123F66DE157A49A6F6E1356D25EB3C"/>
    <w:rsid w:val="00A5541F"/>
  </w:style>
  <w:style w:type="paragraph" w:customStyle="1" w:styleId="6C4D7D0C584CCA4C83095BACCF2085B5">
    <w:name w:val="6C4D7D0C584CCA4C83095BACCF2085B5"/>
    <w:rsid w:val="00A5541F"/>
  </w:style>
  <w:style w:type="paragraph" w:customStyle="1" w:styleId="D1E2C47AB020394C99CF7A03D8182228">
    <w:name w:val="D1E2C47AB020394C99CF7A03D8182228"/>
    <w:rsid w:val="00A5541F"/>
  </w:style>
  <w:style w:type="paragraph" w:customStyle="1" w:styleId="88B9391320BEA2458B9541419F54F1B1">
    <w:name w:val="88B9391320BEA2458B9541419F54F1B1"/>
    <w:rsid w:val="00A5541F"/>
  </w:style>
  <w:style w:type="paragraph" w:customStyle="1" w:styleId="EE4B5DE82A118C4C80DA53282111B53C">
    <w:name w:val="EE4B5DE82A118C4C80DA53282111B53C"/>
    <w:rsid w:val="00A5541F"/>
  </w:style>
  <w:style w:type="paragraph" w:customStyle="1" w:styleId="77DF042039345344B6F2B270BCA48F9C">
    <w:name w:val="77DF042039345344B6F2B270BCA48F9C"/>
    <w:rsid w:val="00A5541F"/>
  </w:style>
  <w:style w:type="paragraph" w:customStyle="1" w:styleId="A5D9B3766F38A349B44902AA13E3B85E">
    <w:name w:val="A5D9B3766F38A349B44902AA13E3B85E"/>
    <w:rsid w:val="00A5541F"/>
  </w:style>
  <w:style w:type="paragraph" w:customStyle="1" w:styleId="F253941A1A563F4E80B78E03266AB1BF">
    <w:name w:val="F253941A1A563F4E80B78E03266AB1BF"/>
    <w:rsid w:val="00A5541F"/>
  </w:style>
  <w:style w:type="paragraph" w:customStyle="1" w:styleId="2098EA0A34D7CD4FB184725F79F3BE4D">
    <w:name w:val="2098EA0A34D7CD4FB184725F79F3BE4D"/>
    <w:rsid w:val="00A554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1FBA573ECE244F8A1E408E7FF3946B">
    <w:name w:val="171FBA573ECE244F8A1E408E7FF3946B"/>
  </w:style>
  <w:style w:type="paragraph" w:customStyle="1" w:styleId="F72BF0AF79E3454AB1CE7ECF8A2E5768">
    <w:name w:val="F72BF0AF79E3454AB1CE7ECF8A2E576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0E4838760790FC4F886D16E2AA863325">
    <w:name w:val="0E4838760790FC4F886D16E2AA863325"/>
  </w:style>
  <w:style w:type="paragraph" w:customStyle="1" w:styleId="DF9EC4568E95684BB200727B1D41A613">
    <w:name w:val="DF9EC4568E95684BB200727B1D41A613"/>
  </w:style>
  <w:style w:type="paragraph" w:customStyle="1" w:styleId="D16D46B74A12E04F9E87FFCF2EE4044D">
    <w:name w:val="D16D46B74A12E04F9E87FFCF2EE4044D"/>
  </w:style>
  <w:style w:type="paragraph" w:customStyle="1" w:styleId="708D9B46F23C834294D8B3452D326D4C">
    <w:name w:val="708D9B46F23C834294D8B3452D326D4C"/>
  </w:style>
  <w:style w:type="paragraph" w:customStyle="1" w:styleId="6E87204B9A45214FAE03A3470D78A3DC">
    <w:name w:val="6E87204B9A45214FAE03A3470D78A3DC"/>
  </w:style>
  <w:style w:type="paragraph" w:customStyle="1" w:styleId="F89C5DE6D42B83438A3353F9733A4A35">
    <w:name w:val="F89C5DE6D42B83438A3353F9733A4A35"/>
  </w:style>
  <w:style w:type="paragraph" w:customStyle="1" w:styleId="7E0417F5F1B9C647859142C00E87A1BB">
    <w:name w:val="7E0417F5F1B9C647859142C00E87A1BB"/>
  </w:style>
  <w:style w:type="paragraph" w:customStyle="1" w:styleId="A16060861731BA4E83019B86F5FF1D7C">
    <w:name w:val="A16060861731BA4E83019B86F5FF1D7C"/>
  </w:style>
  <w:style w:type="paragraph" w:customStyle="1" w:styleId="86E9A185303B8B4195CCF603FCC98647">
    <w:name w:val="86E9A185303B8B4195CCF603FCC98647"/>
  </w:style>
  <w:style w:type="paragraph" w:customStyle="1" w:styleId="F94B1C54AA6B214F8C50E86BEDA7FF8B">
    <w:name w:val="F94B1C54AA6B214F8C50E86BEDA7FF8B"/>
  </w:style>
  <w:style w:type="paragraph" w:customStyle="1" w:styleId="830733FACFC5864FB38E2C781345C513">
    <w:name w:val="830733FACFC5864FB38E2C781345C513"/>
  </w:style>
  <w:style w:type="paragraph" w:customStyle="1" w:styleId="C1D84327EC35B946A1EAEE81098649B4">
    <w:name w:val="C1D84327EC35B946A1EAEE81098649B4"/>
  </w:style>
  <w:style w:type="paragraph" w:customStyle="1" w:styleId="C80234D6C1916D43A55359BD247A7999">
    <w:name w:val="C80234D6C1916D43A55359BD247A7999"/>
  </w:style>
  <w:style w:type="paragraph" w:customStyle="1" w:styleId="08A41817DC653743BAF1064C298C17D6">
    <w:name w:val="08A41817DC653743BAF1064C298C17D6"/>
  </w:style>
  <w:style w:type="paragraph" w:customStyle="1" w:styleId="15FBCED6383F8D40AECBF8D8E1D655FB">
    <w:name w:val="15FBCED6383F8D40AECBF8D8E1D655FB"/>
  </w:style>
  <w:style w:type="paragraph" w:customStyle="1" w:styleId="DF353CCB0B879F49A83EED2EE517C2E0">
    <w:name w:val="DF353CCB0B879F49A83EED2EE517C2E0"/>
    <w:rsid w:val="00A5541F"/>
  </w:style>
  <w:style w:type="paragraph" w:customStyle="1" w:styleId="39EE2011F26A7042901CCB148022CB0C">
    <w:name w:val="39EE2011F26A7042901CCB148022CB0C"/>
    <w:rsid w:val="00A5541F"/>
  </w:style>
  <w:style w:type="paragraph" w:customStyle="1" w:styleId="1FE15BB16784754BB0CFB50EA5A6E380">
    <w:name w:val="1FE15BB16784754BB0CFB50EA5A6E380"/>
    <w:rsid w:val="00A5541F"/>
  </w:style>
  <w:style w:type="paragraph" w:customStyle="1" w:styleId="91CC9F01493E53409B768BC34BEF641C">
    <w:name w:val="91CC9F01493E53409B768BC34BEF641C"/>
    <w:rsid w:val="00A5541F"/>
  </w:style>
  <w:style w:type="paragraph" w:customStyle="1" w:styleId="029216B2C2773B47B42BA69BA81C0C94">
    <w:name w:val="029216B2C2773B47B42BA69BA81C0C94"/>
    <w:rsid w:val="00A5541F"/>
  </w:style>
  <w:style w:type="paragraph" w:customStyle="1" w:styleId="794C9F09184D6C41B9F5BD6F68325F19">
    <w:name w:val="794C9F09184D6C41B9F5BD6F68325F19"/>
    <w:rsid w:val="00A5541F"/>
  </w:style>
  <w:style w:type="paragraph" w:customStyle="1" w:styleId="D00E7FCBF4660045A1898C8EBEB9157C">
    <w:name w:val="D00E7FCBF4660045A1898C8EBEB9157C"/>
    <w:rsid w:val="00A5541F"/>
  </w:style>
  <w:style w:type="paragraph" w:customStyle="1" w:styleId="9109C942D65A9A4EAC9718665B6A5073">
    <w:name w:val="9109C942D65A9A4EAC9718665B6A5073"/>
    <w:rsid w:val="00A5541F"/>
  </w:style>
  <w:style w:type="paragraph" w:customStyle="1" w:styleId="5A4979893BF77548875C552339C80A2E">
    <w:name w:val="5A4979893BF77548875C552339C80A2E"/>
    <w:rsid w:val="00A5541F"/>
  </w:style>
  <w:style w:type="paragraph" w:customStyle="1" w:styleId="BC24EC30B98C41449842EA61E2F333F6">
    <w:name w:val="BC24EC30B98C41449842EA61E2F333F6"/>
    <w:rsid w:val="00A5541F"/>
  </w:style>
  <w:style w:type="paragraph" w:customStyle="1" w:styleId="FC6A937902034B4EABB148098FEBD2DE">
    <w:name w:val="FC6A937902034B4EABB148098FEBD2DE"/>
    <w:rsid w:val="00A5541F"/>
  </w:style>
  <w:style w:type="paragraph" w:customStyle="1" w:styleId="76FAD73751040B4DA03FC34EA90A8EE9">
    <w:name w:val="76FAD73751040B4DA03FC34EA90A8EE9"/>
    <w:rsid w:val="00A5541F"/>
  </w:style>
  <w:style w:type="paragraph" w:customStyle="1" w:styleId="5FC5D03D0AFD4348A65AE510C0D4BF38">
    <w:name w:val="5FC5D03D0AFD4348A65AE510C0D4BF38"/>
    <w:rsid w:val="00A5541F"/>
  </w:style>
  <w:style w:type="paragraph" w:customStyle="1" w:styleId="2782743400C07749B503F39112DDAAAD">
    <w:name w:val="2782743400C07749B503F39112DDAAAD"/>
    <w:rsid w:val="00A5541F"/>
  </w:style>
  <w:style w:type="paragraph" w:customStyle="1" w:styleId="E2C6838D35BE7E448CA1E2BA745696BF">
    <w:name w:val="E2C6838D35BE7E448CA1E2BA745696BF"/>
    <w:rsid w:val="00A5541F"/>
  </w:style>
  <w:style w:type="paragraph" w:customStyle="1" w:styleId="D526F2761013F24AA303A120479BA4F1">
    <w:name w:val="D526F2761013F24AA303A120479BA4F1"/>
    <w:rsid w:val="00A5541F"/>
  </w:style>
  <w:style w:type="paragraph" w:customStyle="1" w:styleId="6C0371465282BC449021B69428C0537C">
    <w:name w:val="6C0371465282BC449021B69428C0537C"/>
    <w:rsid w:val="00A5541F"/>
  </w:style>
  <w:style w:type="paragraph" w:customStyle="1" w:styleId="FDE966615DF3584BBD189F62E0CFC48F">
    <w:name w:val="FDE966615DF3584BBD189F62E0CFC48F"/>
    <w:rsid w:val="00A5541F"/>
  </w:style>
  <w:style w:type="paragraph" w:customStyle="1" w:styleId="7A92A01A4670B74FA6DB42804A3D7520">
    <w:name w:val="7A92A01A4670B74FA6DB42804A3D7520"/>
    <w:rsid w:val="00A5541F"/>
  </w:style>
  <w:style w:type="paragraph" w:customStyle="1" w:styleId="59802986DB6F814A91B41E98A0B43A0C">
    <w:name w:val="59802986DB6F814A91B41E98A0B43A0C"/>
    <w:rsid w:val="00A5541F"/>
  </w:style>
  <w:style w:type="paragraph" w:customStyle="1" w:styleId="D246087A6020774DB4340712167F128B">
    <w:name w:val="D246087A6020774DB4340712167F128B"/>
    <w:rsid w:val="00A5541F"/>
  </w:style>
  <w:style w:type="paragraph" w:customStyle="1" w:styleId="36DD6C0BCC03AB4DB77D30F4739BDFB8">
    <w:name w:val="36DD6C0BCC03AB4DB77D30F4739BDFB8"/>
    <w:rsid w:val="00A5541F"/>
  </w:style>
  <w:style w:type="paragraph" w:customStyle="1" w:styleId="1BB05102C3306744A0C3BB1910F687D1">
    <w:name w:val="1BB05102C3306744A0C3BB1910F687D1"/>
    <w:rsid w:val="00A5541F"/>
  </w:style>
  <w:style w:type="paragraph" w:customStyle="1" w:styleId="DF88E1E2B8DA6B499FB299DA42A19A12">
    <w:name w:val="DF88E1E2B8DA6B499FB299DA42A19A12"/>
    <w:rsid w:val="00A5541F"/>
  </w:style>
  <w:style w:type="paragraph" w:customStyle="1" w:styleId="2C4CD6943410864493DBDB4C42A57DA0">
    <w:name w:val="2C4CD6943410864493DBDB4C42A57DA0"/>
    <w:rsid w:val="00A5541F"/>
  </w:style>
  <w:style w:type="paragraph" w:customStyle="1" w:styleId="93B0F8513E2FF04F807F9F23B045A02B">
    <w:name w:val="93B0F8513E2FF04F807F9F23B045A02B"/>
    <w:rsid w:val="00A5541F"/>
  </w:style>
  <w:style w:type="paragraph" w:customStyle="1" w:styleId="27BC1BB86B9E4D4DB2D9573F3D481444">
    <w:name w:val="27BC1BB86B9E4D4DB2D9573F3D481444"/>
    <w:rsid w:val="00A5541F"/>
  </w:style>
  <w:style w:type="paragraph" w:customStyle="1" w:styleId="A50A64931B7FE645B4BD97EE9855AB0D">
    <w:name w:val="A50A64931B7FE645B4BD97EE9855AB0D"/>
    <w:rsid w:val="00A5541F"/>
  </w:style>
  <w:style w:type="paragraph" w:customStyle="1" w:styleId="E6F31D49DD109D48BB7699896A561390">
    <w:name w:val="E6F31D49DD109D48BB7699896A561390"/>
    <w:rsid w:val="00A5541F"/>
  </w:style>
  <w:style w:type="paragraph" w:customStyle="1" w:styleId="831E08311DB8C54F9AD567E83FA635EF">
    <w:name w:val="831E08311DB8C54F9AD567E83FA635EF"/>
    <w:rsid w:val="00A5541F"/>
  </w:style>
  <w:style w:type="paragraph" w:customStyle="1" w:styleId="98BD8AB24C5BD244AD87A7B15C64C7B9">
    <w:name w:val="98BD8AB24C5BD244AD87A7B15C64C7B9"/>
    <w:rsid w:val="00A5541F"/>
  </w:style>
  <w:style w:type="paragraph" w:customStyle="1" w:styleId="53A45A68EFD63A41A650068FFA45AAC9">
    <w:name w:val="53A45A68EFD63A41A650068FFA45AAC9"/>
    <w:rsid w:val="00A5541F"/>
  </w:style>
  <w:style w:type="paragraph" w:customStyle="1" w:styleId="DA5DE82F25834746ADF44BEF5CD2657A">
    <w:name w:val="DA5DE82F25834746ADF44BEF5CD2657A"/>
    <w:rsid w:val="00A5541F"/>
  </w:style>
  <w:style w:type="paragraph" w:customStyle="1" w:styleId="1373DA3A72729949BBEF773379B3B7F4">
    <w:name w:val="1373DA3A72729949BBEF773379B3B7F4"/>
    <w:rsid w:val="00A5541F"/>
  </w:style>
  <w:style w:type="paragraph" w:customStyle="1" w:styleId="0C8F0C250FB9584D94ABCCAFEABDD78C">
    <w:name w:val="0C8F0C250FB9584D94ABCCAFEABDD78C"/>
    <w:rsid w:val="00A5541F"/>
  </w:style>
  <w:style w:type="paragraph" w:customStyle="1" w:styleId="850229DB8E952547A965BD481648B6EA">
    <w:name w:val="850229DB8E952547A965BD481648B6EA"/>
    <w:rsid w:val="00A5541F"/>
  </w:style>
  <w:style w:type="paragraph" w:customStyle="1" w:styleId="F6F7B7754B5AB04CA3FA2C82E726EABD">
    <w:name w:val="F6F7B7754B5AB04CA3FA2C82E726EABD"/>
    <w:rsid w:val="00A5541F"/>
  </w:style>
  <w:style w:type="paragraph" w:customStyle="1" w:styleId="C89E1446D6D33E4DAA80A801375A020A">
    <w:name w:val="C89E1446D6D33E4DAA80A801375A020A"/>
    <w:rsid w:val="00A5541F"/>
  </w:style>
  <w:style w:type="paragraph" w:customStyle="1" w:styleId="E28ABDA82164A1419CC55B67EABC3657">
    <w:name w:val="E28ABDA82164A1419CC55B67EABC3657"/>
    <w:rsid w:val="00A5541F"/>
  </w:style>
  <w:style w:type="paragraph" w:customStyle="1" w:styleId="D82706433AFA68499066DBB0C4867444">
    <w:name w:val="D82706433AFA68499066DBB0C4867444"/>
    <w:rsid w:val="00A5541F"/>
  </w:style>
  <w:style w:type="paragraph" w:customStyle="1" w:styleId="8DF1A5665EF52C47BF5C487D4B171C4D">
    <w:name w:val="8DF1A5665EF52C47BF5C487D4B171C4D"/>
    <w:rsid w:val="00A5541F"/>
  </w:style>
  <w:style w:type="paragraph" w:customStyle="1" w:styleId="4D3921301D5FE4449C9724FFBB6AC192">
    <w:name w:val="4D3921301D5FE4449C9724FFBB6AC192"/>
    <w:rsid w:val="00A5541F"/>
  </w:style>
  <w:style w:type="paragraph" w:customStyle="1" w:styleId="1B3A43E80E102E47B809CCB6D3484273">
    <w:name w:val="1B3A43E80E102E47B809CCB6D3484273"/>
    <w:rsid w:val="00A5541F"/>
  </w:style>
  <w:style w:type="paragraph" w:customStyle="1" w:styleId="22A17394EC72D64DBBF227BF308C81BF">
    <w:name w:val="22A17394EC72D64DBBF227BF308C81BF"/>
    <w:rsid w:val="00A5541F"/>
  </w:style>
  <w:style w:type="paragraph" w:customStyle="1" w:styleId="C308D471E1D7414AA7568904C9257B7C">
    <w:name w:val="C308D471E1D7414AA7568904C9257B7C"/>
    <w:rsid w:val="00A5541F"/>
  </w:style>
  <w:style w:type="paragraph" w:customStyle="1" w:styleId="435676B1F7357D4582951AE8C94D2526">
    <w:name w:val="435676B1F7357D4582951AE8C94D2526"/>
    <w:rsid w:val="00A5541F"/>
  </w:style>
  <w:style w:type="paragraph" w:customStyle="1" w:styleId="5CA04FC80F74C04D84DBBD3F52AAE285">
    <w:name w:val="5CA04FC80F74C04D84DBBD3F52AAE285"/>
    <w:rsid w:val="00A5541F"/>
  </w:style>
  <w:style w:type="paragraph" w:customStyle="1" w:styleId="5815539FD51E9A49BB4BC740AF6D4474">
    <w:name w:val="5815539FD51E9A49BB4BC740AF6D4474"/>
    <w:rsid w:val="00A5541F"/>
  </w:style>
  <w:style w:type="paragraph" w:customStyle="1" w:styleId="7EE03063D5B32947B908F2BC59906F98">
    <w:name w:val="7EE03063D5B32947B908F2BC59906F98"/>
    <w:rsid w:val="00A5541F"/>
  </w:style>
  <w:style w:type="paragraph" w:customStyle="1" w:styleId="8B4226FB77787B44B8BC07E8A8AAC0F4">
    <w:name w:val="8B4226FB77787B44B8BC07E8A8AAC0F4"/>
    <w:rsid w:val="00A5541F"/>
  </w:style>
  <w:style w:type="paragraph" w:customStyle="1" w:styleId="7221D0494C4AB04EBF342FE924BA1A21">
    <w:name w:val="7221D0494C4AB04EBF342FE924BA1A21"/>
    <w:rsid w:val="00A5541F"/>
  </w:style>
  <w:style w:type="paragraph" w:customStyle="1" w:styleId="6DA282EEDB30DF4EA4AA49033A4DAC2A">
    <w:name w:val="6DA282EEDB30DF4EA4AA49033A4DAC2A"/>
    <w:rsid w:val="00A5541F"/>
  </w:style>
  <w:style w:type="paragraph" w:customStyle="1" w:styleId="CED73FF493A9D241A0EAA4C6D4528372">
    <w:name w:val="CED73FF493A9D241A0EAA4C6D4528372"/>
    <w:rsid w:val="00A5541F"/>
  </w:style>
  <w:style w:type="paragraph" w:customStyle="1" w:styleId="ADD5279F06BC1C409A0FF2047044D07C">
    <w:name w:val="ADD5279F06BC1C409A0FF2047044D07C"/>
    <w:rsid w:val="00A5541F"/>
  </w:style>
  <w:style w:type="paragraph" w:customStyle="1" w:styleId="3DDB14CA3D83B441BBD7E3769384CCC3">
    <w:name w:val="3DDB14CA3D83B441BBD7E3769384CCC3"/>
    <w:rsid w:val="00A5541F"/>
  </w:style>
  <w:style w:type="paragraph" w:customStyle="1" w:styleId="4D1D671DD6D7974F89513301141A2C5A">
    <w:name w:val="4D1D671DD6D7974F89513301141A2C5A"/>
    <w:rsid w:val="00A5541F"/>
  </w:style>
  <w:style w:type="paragraph" w:customStyle="1" w:styleId="A45E101D356DDF49AC887990CCE0242B">
    <w:name w:val="A45E101D356DDF49AC887990CCE0242B"/>
    <w:rsid w:val="00A5541F"/>
  </w:style>
  <w:style w:type="paragraph" w:customStyle="1" w:styleId="864AB053F6E19E438BBDCE694DF2D127">
    <w:name w:val="864AB053F6E19E438BBDCE694DF2D127"/>
    <w:rsid w:val="00A5541F"/>
  </w:style>
  <w:style w:type="paragraph" w:customStyle="1" w:styleId="4DA485F85F920B40AD443C38BB06B63A">
    <w:name w:val="4DA485F85F920B40AD443C38BB06B63A"/>
    <w:rsid w:val="00A5541F"/>
  </w:style>
  <w:style w:type="paragraph" w:customStyle="1" w:styleId="E657848981721346849AF6AFE54C16AC">
    <w:name w:val="E657848981721346849AF6AFE54C16AC"/>
    <w:rsid w:val="00A5541F"/>
  </w:style>
  <w:style w:type="paragraph" w:customStyle="1" w:styleId="515B814D592BF74882330311EE70C45D">
    <w:name w:val="515B814D592BF74882330311EE70C45D"/>
    <w:rsid w:val="00A5541F"/>
  </w:style>
  <w:style w:type="paragraph" w:customStyle="1" w:styleId="F2BBF3AE91EF654C8126699E5B80340A">
    <w:name w:val="F2BBF3AE91EF654C8126699E5B80340A"/>
    <w:rsid w:val="00A5541F"/>
  </w:style>
  <w:style w:type="paragraph" w:customStyle="1" w:styleId="D85D23F9B74ECF40886982D05E6C18ED">
    <w:name w:val="D85D23F9B74ECF40886982D05E6C18ED"/>
    <w:rsid w:val="00A5541F"/>
  </w:style>
  <w:style w:type="paragraph" w:customStyle="1" w:styleId="F339999FD458DA40B7226514FF4A2772">
    <w:name w:val="F339999FD458DA40B7226514FF4A2772"/>
    <w:rsid w:val="00A5541F"/>
  </w:style>
  <w:style w:type="paragraph" w:customStyle="1" w:styleId="C1B8CE158F9A7442A845C750BAB3530F">
    <w:name w:val="C1B8CE158F9A7442A845C750BAB3530F"/>
    <w:rsid w:val="00A5541F"/>
  </w:style>
  <w:style w:type="paragraph" w:customStyle="1" w:styleId="2E5ED79029BAE94CAD8322AFE1DA5109">
    <w:name w:val="2E5ED79029BAE94CAD8322AFE1DA5109"/>
    <w:rsid w:val="00A5541F"/>
  </w:style>
  <w:style w:type="paragraph" w:customStyle="1" w:styleId="56123F66DE157A49A6F6E1356D25EB3C">
    <w:name w:val="56123F66DE157A49A6F6E1356D25EB3C"/>
    <w:rsid w:val="00A5541F"/>
  </w:style>
  <w:style w:type="paragraph" w:customStyle="1" w:styleId="6C4D7D0C584CCA4C83095BACCF2085B5">
    <w:name w:val="6C4D7D0C584CCA4C83095BACCF2085B5"/>
    <w:rsid w:val="00A5541F"/>
  </w:style>
  <w:style w:type="paragraph" w:customStyle="1" w:styleId="D1E2C47AB020394C99CF7A03D8182228">
    <w:name w:val="D1E2C47AB020394C99CF7A03D8182228"/>
    <w:rsid w:val="00A5541F"/>
  </w:style>
  <w:style w:type="paragraph" w:customStyle="1" w:styleId="88B9391320BEA2458B9541419F54F1B1">
    <w:name w:val="88B9391320BEA2458B9541419F54F1B1"/>
    <w:rsid w:val="00A5541F"/>
  </w:style>
  <w:style w:type="paragraph" w:customStyle="1" w:styleId="EE4B5DE82A118C4C80DA53282111B53C">
    <w:name w:val="EE4B5DE82A118C4C80DA53282111B53C"/>
    <w:rsid w:val="00A5541F"/>
  </w:style>
  <w:style w:type="paragraph" w:customStyle="1" w:styleId="77DF042039345344B6F2B270BCA48F9C">
    <w:name w:val="77DF042039345344B6F2B270BCA48F9C"/>
    <w:rsid w:val="00A5541F"/>
  </w:style>
  <w:style w:type="paragraph" w:customStyle="1" w:styleId="A5D9B3766F38A349B44902AA13E3B85E">
    <w:name w:val="A5D9B3766F38A349B44902AA13E3B85E"/>
    <w:rsid w:val="00A5541F"/>
  </w:style>
  <w:style w:type="paragraph" w:customStyle="1" w:styleId="F253941A1A563F4E80B78E03266AB1BF">
    <w:name w:val="F253941A1A563F4E80B78E03266AB1BF"/>
    <w:rsid w:val="00A5541F"/>
  </w:style>
  <w:style w:type="paragraph" w:customStyle="1" w:styleId="2098EA0A34D7CD4FB184725F79F3BE4D">
    <w:name w:val="2098EA0A34D7CD4FB184725F79F3BE4D"/>
    <w:rsid w:val="00A55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58C29-1B98-284D-983E-2A263F5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133</TotalTime>
  <Pages>5</Pages>
  <Words>553</Words>
  <Characters>3164</Characters>
  <Application>Microsoft Macintosh Word</Application>
  <DocSecurity>0</DocSecurity>
  <Lines>102</Lines>
  <Paragraphs>90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3627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Brickel</dc:creator>
  <cp:keywords/>
  <dc:description/>
  <cp:lastModifiedBy>Kelsey Brickel</cp:lastModifiedBy>
  <cp:revision>1</cp:revision>
  <dcterms:created xsi:type="dcterms:W3CDTF">2017-05-10T02:35:00Z</dcterms:created>
  <dcterms:modified xsi:type="dcterms:W3CDTF">2017-05-15T03:20:00Z</dcterms:modified>
  <cp:category/>
</cp:coreProperties>
</file>